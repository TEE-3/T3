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E4CEC" w14:textId="6EA0CEF9" w:rsidR="00644C30" w:rsidRPr="00C42521" w:rsidRDefault="00644C30" w:rsidP="00644C30">
      <w:pPr>
        <w:pStyle w:val="Title"/>
        <w:rPr>
          <w:rFonts w:cs="Intel Clear"/>
          <w:sz w:val="48"/>
          <w:szCs w:val="48"/>
        </w:rPr>
      </w:pPr>
      <w:r w:rsidRPr="00C42521">
        <w:rPr>
          <w:rFonts w:cs="Intel Clear"/>
          <w:sz w:val="48"/>
          <w:szCs w:val="48"/>
        </w:rPr>
        <w:t xml:space="preserve">Dynamic </w:t>
      </w:r>
      <w:r w:rsidR="00176A9C">
        <w:rPr>
          <w:rFonts w:cs="Intel Clear"/>
          <w:sz w:val="48"/>
          <w:szCs w:val="48"/>
        </w:rPr>
        <w:t>L</w:t>
      </w:r>
      <w:r w:rsidRPr="00C42521">
        <w:rPr>
          <w:rFonts w:cs="Intel Clear"/>
          <w:sz w:val="48"/>
          <w:szCs w:val="48"/>
        </w:rPr>
        <w:t xml:space="preserve">oading to </w:t>
      </w:r>
      <w:r w:rsidR="00176A9C">
        <w:rPr>
          <w:rFonts w:cs="Intel Clear"/>
          <w:sz w:val="48"/>
          <w:szCs w:val="48"/>
        </w:rPr>
        <w:t>B</w:t>
      </w:r>
      <w:r w:rsidRPr="00C42521">
        <w:rPr>
          <w:rFonts w:cs="Intel Clear"/>
          <w:sz w:val="48"/>
          <w:szCs w:val="48"/>
        </w:rPr>
        <w:t xml:space="preserve">uild </w:t>
      </w:r>
      <w:r w:rsidR="00C42521">
        <w:rPr>
          <w:rFonts w:cs="Intel Clear"/>
          <w:sz w:val="48"/>
          <w:szCs w:val="48"/>
        </w:rPr>
        <w:t xml:space="preserve">Intel® </w:t>
      </w:r>
      <w:r w:rsidRPr="00C42521">
        <w:rPr>
          <w:rFonts w:cs="Intel Clear"/>
          <w:sz w:val="48"/>
          <w:szCs w:val="48"/>
        </w:rPr>
        <w:t>SGX Applications in Linux</w:t>
      </w:r>
    </w:p>
    <w:p w14:paraId="7C5B6C9D" w14:textId="77777777" w:rsidR="007B0DCD" w:rsidRDefault="007B0DCD" w:rsidP="00237AA7">
      <w:pPr>
        <w:pStyle w:val="Heading2"/>
        <w:jc w:val="both"/>
        <w:rPr>
          <w:sz w:val="24"/>
          <w:szCs w:val="24"/>
          <w:shd w:val="clear" w:color="auto" w:fill="FFFFFF"/>
        </w:rPr>
      </w:pPr>
      <w:r>
        <w:rPr>
          <w:sz w:val="24"/>
          <w:szCs w:val="24"/>
          <w:shd w:val="clear" w:color="auto" w:fill="FFFFFF"/>
        </w:rPr>
        <w:t>Scope</w:t>
      </w:r>
    </w:p>
    <w:p w14:paraId="1764E9E1" w14:textId="282C5E93" w:rsidR="007B0DCD" w:rsidRPr="007B0DCD" w:rsidRDefault="007B0DCD" w:rsidP="00C42521">
      <w:pPr>
        <w:pStyle w:val="Heading2"/>
        <w:rPr>
          <w:b w:val="0"/>
          <w:color w:val="auto"/>
          <w:szCs w:val="18"/>
          <w:shd w:val="clear" w:color="auto" w:fill="FFFFFF"/>
        </w:rPr>
      </w:pPr>
      <w:r w:rsidRPr="007B0DCD">
        <w:rPr>
          <w:b w:val="0"/>
          <w:color w:val="auto"/>
          <w:szCs w:val="18"/>
          <w:shd w:val="clear" w:color="auto" w:fill="FFFFFF"/>
        </w:rPr>
        <w:t>This article describes dynamic loading of shared library object</w:t>
      </w:r>
      <w:r>
        <w:rPr>
          <w:b w:val="0"/>
          <w:color w:val="auto"/>
          <w:szCs w:val="18"/>
          <w:shd w:val="clear" w:color="auto" w:fill="FFFFFF"/>
        </w:rPr>
        <w:t xml:space="preserve">s </w:t>
      </w:r>
      <w:r w:rsidRPr="007B0DCD">
        <w:rPr>
          <w:b w:val="0"/>
          <w:color w:val="auto"/>
          <w:szCs w:val="18"/>
          <w:shd w:val="clear" w:color="auto" w:fill="FFFFFF"/>
        </w:rPr>
        <w:t xml:space="preserve">to build </w:t>
      </w:r>
      <w:r w:rsidR="00176A9C">
        <w:rPr>
          <w:b w:val="0"/>
          <w:color w:val="auto"/>
          <w:szCs w:val="18"/>
          <w:shd w:val="clear" w:color="auto" w:fill="FFFFFF"/>
        </w:rPr>
        <w:t xml:space="preserve">Intel® Software Guard Extensions (Intel® </w:t>
      </w:r>
      <w:r w:rsidRPr="007B0DCD">
        <w:rPr>
          <w:b w:val="0"/>
          <w:color w:val="auto"/>
          <w:szCs w:val="18"/>
          <w:shd w:val="clear" w:color="auto" w:fill="FFFFFF"/>
        </w:rPr>
        <w:t>SGX applications</w:t>
      </w:r>
      <w:r>
        <w:rPr>
          <w:b w:val="0"/>
          <w:color w:val="auto"/>
          <w:szCs w:val="18"/>
          <w:shd w:val="clear" w:color="auto" w:fill="FFFFFF"/>
        </w:rPr>
        <w:t xml:space="preserve"> in Linux. The applications need to make use of dynamic loading to avoid runtime load errors. </w:t>
      </w:r>
    </w:p>
    <w:p w14:paraId="6C4F1370" w14:textId="1FFF383B" w:rsidR="007B0DCD" w:rsidRPr="007B0DCD" w:rsidRDefault="007B0DCD" w:rsidP="00237AA7">
      <w:pPr>
        <w:pStyle w:val="Heading1"/>
        <w:jc w:val="both"/>
      </w:pPr>
      <w:r w:rsidRPr="005B3493">
        <w:rPr>
          <w:rFonts w:eastAsia="Times New Roman" w:cs="Times New Roman"/>
        </w:rPr>
        <w:t>In</w:t>
      </w:r>
      <w:r>
        <w:rPr>
          <w:rFonts w:eastAsia="Times New Roman" w:cs="Times New Roman"/>
        </w:rPr>
        <w:t>tel SGX application basics</w:t>
      </w:r>
    </w:p>
    <w:p w14:paraId="608BF993" w14:textId="4934EC7E" w:rsidR="007B0DCD" w:rsidRPr="003671F6" w:rsidRDefault="007B0DCD" w:rsidP="00237AA7">
      <w:pPr>
        <w:jc w:val="both"/>
        <w:rPr>
          <w:rFonts w:eastAsia="Calibri" w:cs="Intel Clear"/>
          <w:szCs w:val="18"/>
        </w:rPr>
      </w:pPr>
      <w:r w:rsidRPr="003671F6">
        <w:rPr>
          <w:rFonts w:eastAsia="Calibri" w:cs="Intel Clear"/>
          <w:szCs w:val="18"/>
        </w:rPr>
        <w:t xml:space="preserve">Intel </w:t>
      </w:r>
      <w:r>
        <w:rPr>
          <w:rFonts w:eastAsia="Calibri" w:cs="Intel Clear"/>
          <w:szCs w:val="18"/>
        </w:rPr>
        <w:t>SGX</w:t>
      </w:r>
      <w:r w:rsidRPr="003671F6">
        <w:rPr>
          <w:rFonts w:eastAsia="Calibri" w:cs="Intel Clear"/>
          <w:szCs w:val="18"/>
        </w:rPr>
        <w:t xml:space="preserve"> application </w:t>
      </w:r>
      <w:r>
        <w:rPr>
          <w:rFonts w:eastAsia="Calibri" w:cs="Intel Clear"/>
          <w:szCs w:val="18"/>
        </w:rPr>
        <w:t xml:space="preserve">development </w:t>
      </w:r>
      <w:r w:rsidRPr="003671F6">
        <w:rPr>
          <w:rFonts w:eastAsia="Calibri" w:cs="Intel Clear"/>
          <w:szCs w:val="18"/>
        </w:rPr>
        <w:t>requires dividing the application into two logical components:</w:t>
      </w:r>
    </w:p>
    <w:p w14:paraId="74F25D6E" w14:textId="0A967A09" w:rsidR="007B0DCD" w:rsidRPr="003671F6" w:rsidRDefault="007B0DCD" w:rsidP="00237AA7">
      <w:pPr>
        <w:numPr>
          <w:ilvl w:val="0"/>
          <w:numId w:val="24"/>
        </w:numPr>
        <w:jc w:val="both"/>
        <w:rPr>
          <w:rFonts w:eastAsia="Calibri" w:cs="Intel Clear"/>
          <w:szCs w:val="18"/>
        </w:rPr>
      </w:pPr>
      <w:r w:rsidRPr="003671F6">
        <w:rPr>
          <w:rFonts w:eastAsia="Calibri" w:cs="Intel Clear"/>
          <w:szCs w:val="18"/>
        </w:rPr>
        <w:t xml:space="preserve">Trusted component </w:t>
      </w:r>
      <w:r w:rsidR="00C42521">
        <w:rPr>
          <w:rFonts w:eastAsia="Calibri" w:cs="Intel Clear"/>
          <w:szCs w:val="18"/>
        </w:rPr>
        <w:t>—</w:t>
      </w:r>
      <w:r w:rsidRPr="003671F6">
        <w:rPr>
          <w:rFonts w:eastAsia="Calibri" w:cs="Intel Clear"/>
          <w:szCs w:val="18"/>
        </w:rPr>
        <w:t xml:space="preserve"> </w:t>
      </w:r>
      <w:proofErr w:type="gramStart"/>
      <w:r w:rsidRPr="003671F6">
        <w:rPr>
          <w:rFonts w:eastAsia="Calibri" w:cs="Intel Clear"/>
          <w:szCs w:val="18"/>
        </w:rPr>
        <w:t>The</w:t>
      </w:r>
      <w:proofErr w:type="gramEnd"/>
      <w:r w:rsidRPr="003671F6">
        <w:rPr>
          <w:rFonts w:eastAsia="Calibri" w:cs="Intel Clear"/>
          <w:szCs w:val="18"/>
        </w:rPr>
        <w:t xml:space="preserve"> code that accesses the secret resides here. This component is also called an enclave. More than one enclave can exist in an application. </w:t>
      </w:r>
    </w:p>
    <w:p w14:paraId="10F74DC9" w14:textId="49D46D6E" w:rsidR="007B0DCD" w:rsidRPr="00705DB5" w:rsidRDefault="007B0DCD" w:rsidP="00237AA7">
      <w:pPr>
        <w:numPr>
          <w:ilvl w:val="0"/>
          <w:numId w:val="24"/>
        </w:numPr>
        <w:jc w:val="both"/>
        <w:rPr>
          <w:rFonts w:cs="Intel Clear"/>
          <w:szCs w:val="18"/>
        </w:rPr>
      </w:pPr>
      <w:r w:rsidRPr="003671F6">
        <w:rPr>
          <w:rFonts w:eastAsia="Calibri" w:cs="Intel Clear"/>
          <w:szCs w:val="18"/>
        </w:rPr>
        <w:t xml:space="preserve">Untrusted component </w:t>
      </w:r>
      <w:r w:rsidR="00C42521">
        <w:rPr>
          <w:rFonts w:eastAsia="Calibri" w:cs="Intel Clear"/>
          <w:szCs w:val="18"/>
        </w:rPr>
        <w:t>—</w:t>
      </w:r>
      <w:r w:rsidRPr="003671F6">
        <w:rPr>
          <w:rFonts w:eastAsia="Calibri" w:cs="Intel Clear"/>
          <w:szCs w:val="18"/>
        </w:rPr>
        <w:t xml:space="preserve"> </w:t>
      </w:r>
      <w:proofErr w:type="gramStart"/>
      <w:r w:rsidRPr="003671F6">
        <w:rPr>
          <w:rFonts w:eastAsia="Calibri" w:cs="Intel Clear"/>
          <w:szCs w:val="18"/>
        </w:rPr>
        <w:t>The</w:t>
      </w:r>
      <w:proofErr w:type="gramEnd"/>
      <w:r w:rsidRPr="003671F6">
        <w:rPr>
          <w:rFonts w:eastAsia="Calibri" w:cs="Intel Clear"/>
          <w:szCs w:val="18"/>
        </w:rPr>
        <w:t xml:space="preserve"> rest of the application including all its modules.</w:t>
      </w:r>
    </w:p>
    <w:p w14:paraId="3F24D00E" w14:textId="7576FDB5" w:rsidR="007B0DCD" w:rsidRPr="00176A9C" w:rsidRDefault="007B0DCD" w:rsidP="00C42521">
      <w:pPr>
        <w:rPr>
          <w:rFonts w:cs="Intel Clear"/>
          <w:szCs w:val="18"/>
        </w:rPr>
      </w:pPr>
      <w:r w:rsidRPr="00176A9C">
        <w:rPr>
          <w:rFonts w:cs="Intel Clear"/>
          <w:szCs w:val="18"/>
        </w:rPr>
        <w:t xml:space="preserve">An enclave is a protected area in the application’s address space, which provides confidentiality and integrity even in the presence of privileged malware. Attempted accesses to the enclave memory area from a software not resident in the enclave are prevented even from privileged software’s such as virtual machine monitors, BIOS, or operating systems. It provides a </w:t>
      </w:r>
      <w:r w:rsidR="00C42521" w:rsidRPr="00176A9C">
        <w:rPr>
          <w:rFonts w:cs="Intel Clear"/>
          <w:szCs w:val="18"/>
        </w:rPr>
        <w:t xml:space="preserve">protected </w:t>
      </w:r>
      <w:r w:rsidRPr="00176A9C">
        <w:rPr>
          <w:rFonts w:cs="Intel Clear"/>
          <w:szCs w:val="18"/>
        </w:rPr>
        <w:t>place for code and data in application. Intel provides some special hardware instruction to create and support enclave. Intel SGX enclave memory is protected even from privileged software. For more information on Intel SGX technology, refer to link provided in 1.</w:t>
      </w:r>
    </w:p>
    <w:p w14:paraId="2B2AD4F0" w14:textId="1D1CE097" w:rsidR="00143F48" w:rsidRPr="00143F48" w:rsidRDefault="00143F48" w:rsidP="00237AA7">
      <w:pPr>
        <w:pStyle w:val="Heading2"/>
        <w:jc w:val="both"/>
      </w:pPr>
      <w:r>
        <w:rPr>
          <w:sz w:val="24"/>
          <w:szCs w:val="24"/>
          <w:shd w:val="clear" w:color="auto" w:fill="FFFFFF"/>
        </w:rPr>
        <w:t>Dynamic Loading</w:t>
      </w:r>
      <w:r w:rsidR="007B0DCD">
        <w:rPr>
          <w:sz w:val="24"/>
          <w:szCs w:val="24"/>
          <w:shd w:val="clear" w:color="auto" w:fill="FFFFFF"/>
        </w:rPr>
        <w:t xml:space="preserve"> requirement</w:t>
      </w:r>
    </w:p>
    <w:p w14:paraId="5AD2E085" w14:textId="4A1ACD12" w:rsidR="00475E46" w:rsidRDefault="004E18A8" w:rsidP="00C42521">
      <w:pPr>
        <w:rPr>
          <w:szCs w:val="18"/>
        </w:rPr>
      </w:pPr>
      <w:r>
        <w:rPr>
          <w:szCs w:val="18"/>
        </w:rPr>
        <w:t>Most Linux applications use dynamic linking, but this presents a problem for Intel SGX: i</w:t>
      </w:r>
      <w:r w:rsidR="007B0DCD">
        <w:rPr>
          <w:szCs w:val="18"/>
        </w:rPr>
        <w:t xml:space="preserve">f the required </w:t>
      </w:r>
      <w:r w:rsidR="00176A9C">
        <w:rPr>
          <w:szCs w:val="18"/>
        </w:rPr>
        <w:t xml:space="preserve">Intel SGX </w:t>
      </w:r>
      <w:r w:rsidR="007B0DCD">
        <w:rPr>
          <w:szCs w:val="18"/>
        </w:rPr>
        <w:t>Platform Software</w:t>
      </w:r>
      <w:r w:rsidR="00176A9C">
        <w:rPr>
          <w:szCs w:val="18"/>
        </w:rPr>
        <w:t xml:space="preserve"> (PSW)</w:t>
      </w:r>
      <w:r w:rsidR="007B0DCD">
        <w:rPr>
          <w:szCs w:val="18"/>
        </w:rPr>
        <w:t xml:space="preserve"> libraries are not present or not installed, </w:t>
      </w:r>
      <w:r>
        <w:rPr>
          <w:szCs w:val="18"/>
        </w:rPr>
        <w:t xml:space="preserve">the application will encounter </w:t>
      </w:r>
      <w:r w:rsidR="007B0DCD">
        <w:rPr>
          <w:szCs w:val="18"/>
        </w:rPr>
        <w:t>runtime load errors</w:t>
      </w:r>
      <w:r>
        <w:rPr>
          <w:szCs w:val="18"/>
        </w:rPr>
        <w:t xml:space="preserve"> that prevent it from executing</w:t>
      </w:r>
      <w:r w:rsidR="007B0DCD">
        <w:rPr>
          <w:szCs w:val="18"/>
        </w:rPr>
        <w:t>. With the dynamic</w:t>
      </w:r>
      <w:r w:rsidR="00403C80">
        <w:rPr>
          <w:szCs w:val="18"/>
        </w:rPr>
        <w:t xml:space="preserve"> loading </w:t>
      </w:r>
      <w:r w:rsidR="007B0DCD">
        <w:rPr>
          <w:szCs w:val="18"/>
        </w:rPr>
        <w:t xml:space="preserve">technique, </w:t>
      </w:r>
      <w:r w:rsidR="00403C80">
        <w:rPr>
          <w:szCs w:val="18"/>
        </w:rPr>
        <w:t xml:space="preserve">symbols </w:t>
      </w:r>
      <w:r>
        <w:rPr>
          <w:szCs w:val="18"/>
        </w:rPr>
        <w:t xml:space="preserve">are </w:t>
      </w:r>
      <w:r w:rsidR="00403C80">
        <w:rPr>
          <w:szCs w:val="18"/>
        </w:rPr>
        <w:t>loaded and unloaded at run time</w:t>
      </w:r>
      <w:r>
        <w:rPr>
          <w:szCs w:val="18"/>
        </w:rPr>
        <w:t>, allowing applications to take actions based on whether or not required libraries are present rather than be completely blocked from executing at all</w:t>
      </w:r>
      <w:r w:rsidR="00403C80">
        <w:rPr>
          <w:szCs w:val="18"/>
        </w:rPr>
        <w:t xml:space="preserve">. </w:t>
      </w:r>
    </w:p>
    <w:p w14:paraId="45470F5D" w14:textId="77E0BA53" w:rsidR="007B0DCD" w:rsidRDefault="007B0DCD" w:rsidP="00237AA7">
      <w:pPr>
        <w:pStyle w:val="Heading1"/>
        <w:jc w:val="both"/>
      </w:pPr>
      <w:r>
        <w:rPr>
          <w:szCs w:val="24"/>
        </w:rPr>
        <w:t xml:space="preserve"> Dynamic Linking vs Dynamic loading when PSW not present</w:t>
      </w:r>
      <w:r w:rsidR="00047B44">
        <w:rPr>
          <w:szCs w:val="24"/>
        </w:rPr>
        <w:t xml:space="preserve"> </w:t>
      </w:r>
    </w:p>
    <w:p w14:paraId="707A64E7" w14:textId="257CBFD0" w:rsidR="007B0DCD" w:rsidRDefault="007B0DCD" w:rsidP="00C42521">
      <w:r>
        <w:t xml:space="preserve">Figure 1 shows error messages when </w:t>
      </w:r>
      <w:r w:rsidR="00C42521">
        <w:t>a dynamically-</w:t>
      </w:r>
      <w:r>
        <w:t xml:space="preserve">linked </w:t>
      </w:r>
      <w:r w:rsidR="00C42521">
        <w:t xml:space="preserve">Intel </w:t>
      </w:r>
      <w:r>
        <w:t xml:space="preserve">SGX Application is run. In this case, application is unable to link the required libraries. </w:t>
      </w:r>
    </w:p>
    <w:p w14:paraId="2B07C979" w14:textId="0C86F6ED" w:rsidR="007B0DCD" w:rsidRDefault="007B0DCD" w:rsidP="00237AA7">
      <w:pPr>
        <w:jc w:val="both"/>
      </w:pPr>
      <w:r>
        <w:rPr>
          <w:noProof/>
        </w:rPr>
        <w:drawing>
          <wp:inline distT="0" distB="0" distL="0" distR="0" wp14:anchorId="30BB913B" wp14:editId="205F65C3">
            <wp:extent cx="6838950" cy="6826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sw-error-dynlinling.png"/>
                    <pic:cNvPicPr/>
                  </pic:nvPicPr>
                  <pic:blipFill>
                    <a:blip r:embed="rId12">
                      <a:extLst>
                        <a:ext uri="{28A0092B-C50C-407E-A947-70E740481C1C}">
                          <a14:useLocalDpi xmlns:a14="http://schemas.microsoft.com/office/drawing/2010/main" val="0"/>
                        </a:ext>
                      </a:extLst>
                    </a:blip>
                    <a:stretch>
                      <a:fillRect/>
                    </a:stretch>
                  </pic:blipFill>
                  <pic:spPr>
                    <a:xfrm>
                      <a:off x="0" y="0"/>
                      <a:ext cx="6838950" cy="682625"/>
                    </a:xfrm>
                    <a:prstGeom prst="rect">
                      <a:avLst/>
                    </a:prstGeom>
                  </pic:spPr>
                </pic:pic>
              </a:graphicData>
            </a:graphic>
          </wp:inline>
        </w:drawing>
      </w:r>
    </w:p>
    <w:p w14:paraId="65939434" w14:textId="041543FE" w:rsidR="007B0DCD" w:rsidRPr="00C42521" w:rsidRDefault="007B0DCD" w:rsidP="00C42521">
      <w:pPr>
        <w:jc w:val="center"/>
        <w:rPr>
          <w:rFonts w:cs="Intel Clear"/>
          <w:b/>
          <w:i/>
          <w:color w:val="4472C4" w:themeColor="accent5"/>
          <w:szCs w:val="18"/>
        </w:rPr>
      </w:pPr>
      <w:r w:rsidRPr="00C42521">
        <w:rPr>
          <w:rFonts w:cs="Intel Clear"/>
          <w:b/>
          <w:i/>
          <w:color w:val="4472C4" w:themeColor="accent5"/>
          <w:szCs w:val="18"/>
        </w:rPr>
        <w:t xml:space="preserve">Figure 1: Dynamic Linking error </w:t>
      </w:r>
      <w:r w:rsidR="00C42521" w:rsidRPr="00C42521">
        <w:rPr>
          <w:rFonts w:cs="Intel Clear"/>
          <w:b/>
          <w:i/>
          <w:color w:val="4472C4" w:themeColor="accent5"/>
          <w:szCs w:val="18"/>
        </w:rPr>
        <w:t>s</w:t>
      </w:r>
      <w:r w:rsidRPr="00C42521">
        <w:rPr>
          <w:rFonts w:cs="Intel Clear"/>
          <w:b/>
          <w:i/>
          <w:color w:val="4472C4" w:themeColor="accent5"/>
          <w:szCs w:val="18"/>
        </w:rPr>
        <w:t>creen</w:t>
      </w:r>
      <w:r w:rsidR="00C42521" w:rsidRPr="00C42521">
        <w:rPr>
          <w:rFonts w:cs="Intel Clear"/>
          <w:b/>
          <w:i/>
          <w:color w:val="4472C4" w:themeColor="accent5"/>
          <w:szCs w:val="18"/>
        </w:rPr>
        <w:t xml:space="preserve"> </w:t>
      </w:r>
      <w:r w:rsidRPr="00C42521">
        <w:rPr>
          <w:rFonts w:cs="Intel Clear"/>
          <w:b/>
          <w:i/>
          <w:color w:val="4472C4" w:themeColor="accent5"/>
          <w:szCs w:val="18"/>
        </w:rPr>
        <w:t>shot</w:t>
      </w:r>
    </w:p>
    <w:p w14:paraId="69A985A6" w14:textId="34047BA2" w:rsidR="007B0DCD" w:rsidRDefault="007B0DCD" w:rsidP="00C42521">
      <w:r>
        <w:t xml:space="preserve">Figure 2 shows the messages when dynamically loaded SGX Applications is run. In this case, application exits gracefully with appropriate message. </w:t>
      </w:r>
    </w:p>
    <w:p w14:paraId="42578E8C" w14:textId="675CCC61" w:rsidR="007B0DCD" w:rsidRDefault="007B0DCD" w:rsidP="00237AA7">
      <w:pPr>
        <w:jc w:val="both"/>
      </w:pPr>
      <w:r>
        <w:rPr>
          <w:noProof/>
        </w:rPr>
        <w:drawing>
          <wp:inline distT="0" distB="0" distL="0" distR="0" wp14:anchorId="6E19897D" wp14:editId="3D7861A2">
            <wp:extent cx="6858000" cy="10274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sw-error-dynload.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14:paraId="2DBDD015" w14:textId="3DD74749" w:rsidR="007B0DCD" w:rsidRPr="00C42521" w:rsidRDefault="007B0DCD" w:rsidP="00C42521">
      <w:pPr>
        <w:jc w:val="center"/>
        <w:rPr>
          <w:rFonts w:cs="Intel Clear"/>
          <w:b/>
          <w:i/>
          <w:color w:val="4472C4" w:themeColor="accent5"/>
          <w:szCs w:val="18"/>
        </w:rPr>
      </w:pPr>
      <w:r w:rsidRPr="00C42521">
        <w:rPr>
          <w:rFonts w:cs="Intel Clear"/>
          <w:b/>
          <w:i/>
          <w:color w:val="4472C4" w:themeColor="accent5"/>
          <w:szCs w:val="18"/>
        </w:rPr>
        <w:t xml:space="preserve">Figure 2: Dynamic </w:t>
      </w:r>
      <w:proofErr w:type="gramStart"/>
      <w:r w:rsidRPr="00C42521">
        <w:rPr>
          <w:rFonts w:cs="Intel Clear"/>
          <w:b/>
          <w:i/>
          <w:color w:val="4472C4" w:themeColor="accent5"/>
          <w:szCs w:val="18"/>
        </w:rPr>
        <w:t>Loading</w:t>
      </w:r>
      <w:proofErr w:type="gramEnd"/>
      <w:r w:rsidRPr="00C42521">
        <w:rPr>
          <w:rFonts w:cs="Intel Clear"/>
          <w:b/>
          <w:i/>
          <w:color w:val="4472C4" w:themeColor="accent5"/>
          <w:szCs w:val="18"/>
        </w:rPr>
        <w:t xml:space="preserve"> error screen shot</w:t>
      </w:r>
    </w:p>
    <w:p w14:paraId="65E47611" w14:textId="77777777" w:rsidR="007B0DCD" w:rsidRPr="007B0DCD" w:rsidRDefault="007B0DCD" w:rsidP="00237AA7">
      <w:pPr>
        <w:jc w:val="both"/>
      </w:pPr>
    </w:p>
    <w:p w14:paraId="64D5AC46" w14:textId="57172D73" w:rsidR="007B0DCD" w:rsidRDefault="00047B44" w:rsidP="00C42521">
      <w:r>
        <w:lastRenderedPageBreak/>
        <w:t>I</w:t>
      </w:r>
      <w:r w:rsidR="007B0DCD">
        <w:t xml:space="preserve">n </w:t>
      </w:r>
      <w:r w:rsidR="00C42521">
        <w:t>this</w:t>
      </w:r>
      <w:r w:rsidR="007B0DCD">
        <w:t xml:space="preserve"> scenario</w:t>
      </w:r>
      <w:r>
        <w:t xml:space="preserve">, we use </w:t>
      </w:r>
      <w:r w:rsidR="004E18A8">
        <w:t xml:space="preserve">the </w:t>
      </w:r>
      <w:r w:rsidR="007B0DCD">
        <w:t>dl</w:t>
      </w:r>
      <w:r w:rsidR="004E18A8">
        <w:t xml:space="preserve">* family of </w:t>
      </w:r>
      <w:r w:rsidR="007B0DCD">
        <w:t>library</w:t>
      </w:r>
      <w:r>
        <w:t xml:space="preserve"> calls </w:t>
      </w:r>
      <w:r w:rsidR="004E18A8">
        <w:t>to dynamically load</w:t>
      </w:r>
      <w:r>
        <w:t xml:space="preserve"> the </w:t>
      </w:r>
      <w:r w:rsidR="004E18A8">
        <w:t xml:space="preserve">required </w:t>
      </w:r>
      <w:r>
        <w:t>symbols at run time. Here we open the shared</w:t>
      </w:r>
      <w:r w:rsidR="007B0DCD">
        <w:t xml:space="preserve"> object using </w:t>
      </w:r>
      <w:r w:rsidR="007B0DCD" w:rsidRPr="00C42521">
        <w:rPr>
          <w:rFonts w:ascii="Courier New" w:hAnsi="Courier New" w:cs="Courier New"/>
        </w:rPr>
        <w:t>dlopen</w:t>
      </w:r>
      <w:r w:rsidR="007B0DCD">
        <w:t xml:space="preserve"> and use </w:t>
      </w:r>
      <w:r w:rsidR="007B0DCD" w:rsidRPr="00C42521">
        <w:rPr>
          <w:rFonts w:ascii="Courier New" w:hAnsi="Courier New" w:cs="Courier New"/>
        </w:rPr>
        <w:t>dlsym</w:t>
      </w:r>
      <w:r w:rsidR="007B0DCD">
        <w:t xml:space="preserve"> for resolving the required symbol</w:t>
      </w:r>
      <w:r>
        <w:t xml:space="preserve">. If </w:t>
      </w:r>
      <w:r w:rsidR="004E18A8">
        <w:t xml:space="preserve">the </w:t>
      </w:r>
      <w:r>
        <w:t xml:space="preserve">PSW is not present, we just exit the application gracefully. Otherwise execution continues </w:t>
      </w:r>
      <w:r w:rsidR="004E18A8">
        <w:t>in the</w:t>
      </w:r>
      <w:r>
        <w:t xml:space="preserve"> </w:t>
      </w:r>
      <w:r w:rsidR="00C42521">
        <w:t xml:space="preserve">Intel </w:t>
      </w:r>
      <w:r>
        <w:t>SGX enabled path.</w:t>
      </w:r>
    </w:p>
    <w:p w14:paraId="799D120D" w14:textId="07108E78" w:rsidR="007B0DCD" w:rsidRDefault="007B0DCD" w:rsidP="00237AA7">
      <w:pPr>
        <w:jc w:val="both"/>
      </w:pPr>
      <w:r>
        <w:rPr>
          <w:noProof/>
        </w:rPr>
        <w:drawing>
          <wp:inline distT="0" distB="0" distL="0" distR="0" wp14:anchorId="21363C4E" wp14:editId="2226C331">
            <wp:extent cx="5817235" cy="15716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dlopen.png"/>
                    <pic:cNvPicPr/>
                  </pic:nvPicPr>
                  <pic:blipFill>
                    <a:blip r:embed="rId14">
                      <a:extLst>
                        <a:ext uri="{28A0092B-C50C-407E-A947-70E740481C1C}">
                          <a14:useLocalDpi xmlns:a14="http://schemas.microsoft.com/office/drawing/2010/main" val="0"/>
                        </a:ext>
                      </a:extLst>
                    </a:blip>
                    <a:stretch>
                      <a:fillRect/>
                    </a:stretch>
                  </pic:blipFill>
                  <pic:spPr>
                    <a:xfrm>
                      <a:off x="0" y="0"/>
                      <a:ext cx="5828199" cy="1574587"/>
                    </a:xfrm>
                    <a:prstGeom prst="rect">
                      <a:avLst/>
                    </a:prstGeom>
                  </pic:spPr>
                </pic:pic>
              </a:graphicData>
            </a:graphic>
          </wp:inline>
        </w:drawing>
      </w:r>
    </w:p>
    <w:p w14:paraId="441AFE26" w14:textId="34A4C85E" w:rsidR="007B0DCD" w:rsidRPr="00C42521" w:rsidRDefault="007B0DCD" w:rsidP="00C42521">
      <w:pPr>
        <w:pStyle w:val="Heading1"/>
        <w:jc w:val="center"/>
        <w:rPr>
          <w:i/>
          <w:sz w:val="18"/>
          <w:szCs w:val="18"/>
        </w:rPr>
      </w:pPr>
      <w:r w:rsidRPr="00C42521">
        <w:rPr>
          <w:i/>
          <w:sz w:val="18"/>
          <w:szCs w:val="18"/>
        </w:rPr>
        <w:t>Figure 3: Dlopen usage screen shot</w:t>
      </w:r>
    </w:p>
    <w:p w14:paraId="15AB60EE" w14:textId="432E534E" w:rsidR="00564E50" w:rsidRPr="002F0CDF" w:rsidRDefault="00047B44" w:rsidP="00C42521">
      <w:pPr>
        <w:pStyle w:val="Heading1"/>
        <w:spacing w:before="360"/>
        <w:jc w:val="both"/>
      </w:pPr>
      <w:r>
        <w:t>Dynamic Loading Vs Dynamic Linking</w:t>
      </w:r>
    </w:p>
    <w:p w14:paraId="55579FA5" w14:textId="2CF36F4B" w:rsidR="00047B44" w:rsidRDefault="00047B44" w:rsidP="00C42521">
      <w:pPr>
        <w:rPr>
          <w:rFonts w:cs="Intel Clear"/>
          <w:szCs w:val="18"/>
        </w:rPr>
      </w:pPr>
      <w:r w:rsidRPr="00C42521">
        <w:rPr>
          <w:b/>
          <w:i/>
        </w:rPr>
        <w:t>Dynamic Loading</w:t>
      </w:r>
      <w:r w:rsidRPr="00C42521">
        <w:rPr>
          <w:b/>
        </w:rPr>
        <w:t>:</w:t>
      </w:r>
      <w:r>
        <w:t xml:space="preserve"> </w:t>
      </w:r>
      <w:r w:rsidR="002F0CDF" w:rsidRPr="002F0CDF">
        <w:t xml:space="preserve">Dynamic loading refers to </w:t>
      </w:r>
      <w:r w:rsidR="002F0CDF">
        <w:t xml:space="preserve">mapping </w:t>
      </w:r>
      <w:r w:rsidR="002F0CDF" w:rsidRPr="002F0CDF">
        <w:t>an executable or library into a process's memory after is has started</w:t>
      </w:r>
      <w:r w:rsidR="002F0CDF">
        <w:t>.</w:t>
      </w:r>
      <w:r w:rsidR="002F0CDF" w:rsidRPr="002F0CDF">
        <w:rPr>
          <w:rFonts w:ascii="Georgia" w:hAnsi="Georgia"/>
          <w:color w:val="333333"/>
          <w:sz w:val="21"/>
          <w:szCs w:val="21"/>
        </w:rPr>
        <w:t xml:space="preserve"> </w:t>
      </w:r>
      <w:r w:rsidR="002F0CDF" w:rsidRPr="002F0CDF">
        <w:rPr>
          <w:rFonts w:cs="Intel Clear"/>
          <w:color w:val="333333"/>
          <w:szCs w:val="18"/>
        </w:rPr>
        <w:t>D</w:t>
      </w:r>
      <w:r w:rsidR="002F0CDF" w:rsidRPr="002F0CDF">
        <w:rPr>
          <w:rFonts w:cs="Intel Clear"/>
          <w:szCs w:val="18"/>
        </w:rPr>
        <w:t xml:space="preserve">ynamic loading </w:t>
      </w:r>
      <w:r w:rsidR="004E18A8">
        <w:rPr>
          <w:rFonts w:cs="Intel Clear"/>
          <w:szCs w:val="18"/>
        </w:rPr>
        <w:t xml:space="preserve">occurs </w:t>
      </w:r>
      <w:r w:rsidR="002F0CDF" w:rsidRPr="002F0CDF">
        <w:rPr>
          <w:rFonts w:cs="Intel Clear"/>
          <w:szCs w:val="18"/>
        </w:rPr>
        <w:t>when you call </w:t>
      </w:r>
      <w:r w:rsidR="002F0CDF" w:rsidRPr="00C42521">
        <w:rPr>
          <w:rFonts w:ascii="Courier New" w:hAnsi="Courier New" w:cs="Courier New"/>
          <w:szCs w:val="18"/>
        </w:rPr>
        <w:t>dlopen</w:t>
      </w:r>
      <w:r w:rsidR="002F0CDF" w:rsidRPr="002F0CDF">
        <w:rPr>
          <w:rFonts w:cs="Intel Clear"/>
          <w:szCs w:val="18"/>
        </w:rPr>
        <w:t> </w:t>
      </w:r>
      <w:r w:rsidR="004E18A8">
        <w:rPr>
          <w:rFonts w:cs="Intel Clear"/>
          <w:szCs w:val="18"/>
        </w:rPr>
        <w:t xml:space="preserve">and </w:t>
      </w:r>
      <w:r w:rsidR="004E18A8" w:rsidRPr="00C42521">
        <w:rPr>
          <w:rFonts w:ascii="Courier New" w:hAnsi="Courier New" w:cs="Courier New"/>
          <w:szCs w:val="18"/>
        </w:rPr>
        <w:t>dlsym</w:t>
      </w:r>
      <w:r w:rsidR="004E18A8">
        <w:rPr>
          <w:rFonts w:cs="Intel Clear"/>
          <w:szCs w:val="18"/>
        </w:rPr>
        <w:t xml:space="preserve">, </w:t>
      </w:r>
      <w:r w:rsidR="002F0CDF" w:rsidRPr="002F0CDF">
        <w:rPr>
          <w:rFonts w:cs="Intel Clear"/>
          <w:szCs w:val="18"/>
        </w:rPr>
        <w:t xml:space="preserve">or </w:t>
      </w:r>
      <w:r w:rsidR="004E18A8">
        <w:rPr>
          <w:rFonts w:cs="Intel Clear"/>
          <w:szCs w:val="18"/>
        </w:rPr>
        <w:t xml:space="preserve">their </w:t>
      </w:r>
      <w:r w:rsidR="002F0CDF" w:rsidRPr="002F0CDF">
        <w:rPr>
          <w:rFonts w:cs="Intel Clear"/>
          <w:szCs w:val="18"/>
        </w:rPr>
        <w:t xml:space="preserve">equivalent on other </w:t>
      </w:r>
      <w:r w:rsidR="004E18A8">
        <w:rPr>
          <w:rFonts w:cs="Intel Clear"/>
          <w:szCs w:val="18"/>
        </w:rPr>
        <w:t xml:space="preserve">operating </w:t>
      </w:r>
      <w:r w:rsidR="002F0CDF" w:rsidRPr="002F0CDF">
        <w:rPr>
          <w:rFonts w:cs="Intel Clear"/>
          <w:szCs w:val="18"/>
        </w:rPr>
        <w:t>systems. The object file is loaded dynamically</w:t>
      </w:r>
      <w:r w:rsidR="004E18A8">
        <w:rPr>
          <w:rFonts w:cs="Intel Clear"/>
          <w:szCs w:val="18"/>
        </w:rPr>
        <w:t>, and</w:t>
      </w:r>
      <w:r w:rsidR="002F0CDF" w:rsidRPr="002F0CDF">
        <w:rPr>
          <w:rFonts w:cs="Intel Clear"/>
          <w:szCs w:val="18"/>
        </w:rPr>
        <w:t xml:space="preserve"> under the program</w:t>
      </w:r>
      <w:r w:rsidR="004E18A8">
        <w:rPr>
          <w:rFonts w:cs="Intel Clear"/>
          <w:szCs w:val="18"/>
        </w:rPr>
        <w:t>’s</w:t>
      </w:r>
      <w:r w:rsidR="002F0CDF" w:rsidRPr="002F0CDF">
        <w:rPr>
          <w:rFonts w:cs="Intel Clear"/>
          <w:szCs w:val="18"/>
        </w:rPr>
        <w:t xml:space="preserve"> control.</w:t>
      </w:r>
    </w:p>
    <w:p w14:paraId="7B48F681" w14:textId="76F61304"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59264" behindDoc="0" locked="0" layoutInCell="1" allowOverlap="1" wp14:anchorId="6E31E5F3" wp14:editId="0D535E68">
                <wp:simplePos x="0" y="0"/>
                <wp:positionH relativeFrom="column">
                  <wp:posOffset>409575</wp:posOffset>
                </wp:positionH>
                <wp:positionV relativeFrom="paragraph">
                  <wp:posOffset>57149</wp:posOffset>
                </wp:positionV>
                <wp:extent cx="5953125" cy="2962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953125" cy="296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497C96" w14:textId="77777777" w:rsidR="007B0DCD" w:rsidRDefault="007B0DCD" w:rsidP="007B0D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E5F3" id="Rectangle 31" o:spid="_x0000_s1026" style="position:absolute;left:0;text-align:left;margin-left:32.25pt;margin-top:4.5pt;width:468.75pt;height:2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" fillcolor="white [3201]" strokecolor="#70ad47 [3209]" strokeweight="1pt">
                <v:textbox>
                  <w:txbxContent>
                    <w:p w14:paraId="3A497C96" w14:textId="77777777" w:rsidR="007B0DCD" w:rsidRDefault="007B0DCD" w:rsidP="007B0DCD">
                      <w:pPr>
                        <w:jc w:val="center"/>
                      </w:pPr>
                    </w:p>
                  </w:txbxContent>
                </v:textbox>
              </v:rect>
            </w:pict>
          </mc:Fallback>
        </mc:AlternateContent>
      </w:r>
      <w:r>
        <w:rPr>
          <w:rFonts w:cs="Intel Clear"/>
          <w:szCs w:val="18"/>
        </w:rPr>
        <w:t xml:space="preserve">                        </w:t>
      </w:r>
    </w:p>
    <w:p w14:paraId="3925AF05" w14:textId="4970C750"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60288" behindDoc="0" locked="0" layoutInCell="1" allowOverlap="1" wp14:anchorId="2B6C1909" wp14:editId="3542B5EC">
                <wp:simplePos x="0" y="0"/>
                <wp:positionH relativeFrom="column">
                  <wp:posOffset>628650</wp:posOffset>
                </wp:positionH>
                <wp:positionV relativeFrom="paragraph">
                  <wp:posOffset>28575</wp:posOffset>
                </wp:positionV>
                <wp:extent cx="1952625" cy="1724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952625" cy="172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BBA78F" w14:textId="40009C38" w:rsidR="007B0DCD" w:rsidRDefault="007B0DCD" w:rsidP="007B0DCD">
                            <w:pPr>
                              <w:spacing w:after="60" w:line="240" w:lineRule="auto"/>
                            </w:pPr>
                            <w:r>
                              <w:t>libdl.so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C1909" id="Rectangle 32" o:spid="_x0000_s1027" style="position:absolute;left:0;text-align:left;margin-left:49.5pt;margin-top:2.25pt;width:153.75pt;height:13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" fillcolor="white [3201]" strokecolor="#70ad47 [3209]" strokeweight="1pt">
                <v:textbox>
                  <w:txbxContent>
                    <w:p w14:paraId="66BBA78F" w14:textId="40009C38" w:rsidR="007B0DCD" w:rsidRDefault="007B0DCD" w:rsidP="007B0DCD">
                      <w:pPr>
                        <w:spacing w:after="60" w:line="240" w:lineRule="auto"/>
                      </w:pPr>
                      <w:r>
                        <w:t>libdl.so</w:t>
                      </w:r>
                    </w:p>
                  </w:txbxContent>
                </v:textbox>
              </v:rect>
            </w:pict>
          </mc:Fallback>
        </mc:AlternateContent>
      </w:r>
      <w:r>
        <w:rPr>
          <w:rFonts w:cs="Intel Clear"/>
          <w:noProof/>
          <w:szCs w:val="18"/>
        </w:rPr>
        <mc:AlternateContent>
          <mc:Choice Requires="wps">
            <w:drawing>
              <wp:anchor distT="0" distB="0" distL="114300" distR="114300" simplePos="0" relativeHeight="251670528" behindDoc="0" locked="0" layoutInCell="1" allowOverlap="1" wp14:anchorId="19047D21" wp14:editId="2C0E7E6A">
                <wp:simplePos x="0" y="0"/>
                <wp:positionH relativeFrom="column">
                  <wp:posOffset>2047875</wp:posOffset>
                </wp:positionH>
                <wp:positionV relativeFrom="paragraph">
                  <wp:posOffset>38100</wp:posOffset>
                </wp:positionV>
                <wp:extent cx="1762125" cy="257175"/>
                <wp:effectExtent l="38100" t="0" r="28575" b="85725"/>
                <wp:wrapNone/>
                <wp:docPr id="45" name="Straight Arrow Connector 45"/>
                <wp:cNvGraphicFramePr/>
                <a:graphic xmlns:a="http://schemas.openxmlformats.org/drawingml/2006/main">
                  <a:graphicData uri="http://schemas.microsoft.com/office/word/2010/wordprocessingShape">
                    <wps:wsp>
                      <wps:cNvCnPr/>
                      <wps:spPr>
                        <a:xfrm flipH="1">
                          <a:off x="0" y="0"/>
                          <a:ext cx="17621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93015" id="_x0000_t32" coordsize="21600,21600" o:spt="32" o:oned="t" path="m,l21600,21600e" filled="f">
                <v:path arrowok="t" fillok="f" o:connecttype="none"/>
                <o:lock v:ext="edit" shapetype="t"/>
              </v:shapetype>
              <v:shape id="Straight Arrow Connector 45" o:spid="_x0000_s1026" type="#_x0000_t32" style="position:absolute;margin-left:161.25pt;margin-top:3pt;width:138.75pt;height:2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" strokecolor="#5b9bd5 [3204]" strokeweight=".5pt">
                <v:stroke endarrow="block" joinstyle="miter"/>
              </v:shape>
            </w:pict>
          </mc:Fallback>
        </mc:AlternateContent>
      </w:r>
      <w:r>
        <w:rPr>
          <w:rFonts w:cs="Intel Clear"/>
          <w:noProof/>
          <w:szCs w:val="18"/>
        </w:rPr>
        <mc:AlternateContent>
          <mc:Choice Requires="wps">
            <w:drawing>
              <wp:anchor distT="0" distB="0" distL="114300" distR="114300" simplePos="0" relativeHeight="251665408" behindDoc="0" locked="0" layoutInCell="1" allowOverlap="1" wp14:anchorId="008E5DAD" wp14:editId="069B2F64">
                <wp:simplePos x="0" y="0"/>
                <wp:positionH relativeFrom="column">
                  <wp:posOffset>3810000</wp:posOffset>
                </wp:positionH>
                <wp:positionV relativeFrom="paragraph">
                  <wp:posOffset>9525</wp:posOffset>
                </wp:positionV>
                <wp:extent cx="2057400" cy="11239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05740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3C764" w14:textId="170E32C7" w:rsidR="007B0DCD" w:rsidRPr="007B0DCD" w:rsidRDefault="007B0DCD" w:rsidP="007B0DCD">
                            <w:pPr>
                              <w:rPr>
                                <w:color w:val="000000" w:themeColor="text1"/>
                              </w:rPr>
                            </w:pPr>
                            <w:r w:rsidRPr="007B0DCD">
                              <w:rPr>
                                <w:color w:val="000000" w:themeColor="text1"/>
                              </w:rPr>
                              <w:t xml:space="preserve">                 Mylib.so</w:t>
                            </w:r>
                          </w:p>
                          <w:tbl>
                            <w:tblPr>
                              <w:tblStyle w:val="TableGrid"/>
                              <w:tblW w:w="0" w:type="auto"/>
                              <w:tblLook w:val="04A0" w:firstRow="1" w:lastRow="0" w:firstColumn="1" w:lastColumn="0" w:noHBand="0" w:noVBand="1"/>
                            </w:tblPr>
                            <w:tblGrid>
                              <w:gridCol w:w="2907"/>
                            </w:tblGrid>
                            <w:tr w:rsidR="007B0DCD" w:rsidRPr="007B0DCD" w14:paraId="6FB22703" w14:textId="77777777" w:rsidTr="007B0DCD">
                              <w:tc>
                                <w:tcPr>
                                  <w:tcW w:w="2907" w:type="dxa"/>
                                </w:tcPr>
                                <w:p w14:paraId="3AF54DB0" w14:textId="16745FB5" w:rsidR="007B0DCD" w:rsidRPr="007B0DCD" w:rsidRDefault="007B0DCD" w:rsidP="007B0DCD">
                                  <w:pPr>
                                    <w:rPr>
                                      <w:color w:val="000000" w:themeColor="text1"/>
                                    </w:rPr>
                                  </w:pPr>
                                  <w:r w:rsidRPr="007B0DCD">
                                    <w:rPr>
                                      <w:color w:val="000000" w:themeColor="text1"/>
                                    </w:rPr>
                                    <w:t>Myfun1()</w:t>
                                  </w:r>
                                </w:p>
                              </w:tc>
                            </w:tr>
                            <w:tr w:rsidR="007B0DCD" w:rsidRPr="007B0DCD" w14:paraId="3C85655C" w14:textId="77777777" w:rsidTr="007B0DCD">
                              <w:tc>
                                <w:tcPr>
                                  <w:tcW w:w="2907" w:type="dxa"/>
                                </w:tcPr>
                                <w:p w14:paraId="208F8245" w14:textId="1B43DF09" w:rsidR="007B0DCD" w:rsidRPr="007B0DCD" w:rsidRDefault="007B0DCD" w:rsidP="007B0DCD">
                                  <w:pPr>
                                    <w:rPr>
                                      <w:color w:val="000000" w:themeColor="text1"/>
                                    </w:rPr>
                                  </w:pPr>
                                  <w:r w:rsidRPr="007B0DCD">
                                    <w:rPr>
                                      <w:color w:val="000000" w:themeColor="text1"/>
                                    </w:rPr>
                                    <w:t>Myfun2()</w:t>
                                  </w:r>
                                </w:p>
                              </w:tc>
                            </w:tr>
                            <w:tr w:rsidR="007B0DCD" w:rsidRPr="007B0DCD" w14:paraId="4540291F" w14:textId="77777777" w:rsidTr="007B0DCD">
                              <w:tc>
                                <w:tcPr>
                                  <w:tcW w:w="2907" w:type="dxa"/>
                                </w:tcPr>
                                <w:p w14:paraId="648E6185" w14:textId="7768C839" w:rsidR="007B0DCD" w:rsidRPr="007B0DCD" w:rsidRDefault="007B0DCD" w:rsidP="007B0DCD">
                                  <w:pPr>
                                    <w:rPr>
                                      <w:color w:val="000000" w:themeColor="text1"/>
                                    </w:rPr>
                                  </w:pPr>
                                  <w:r w:rsidRPr="007B0DCD">
                                    <w:rPr>
                                      <w:color w:val="000000" w:themeColor="text1"/>
                                    </w:rPr>
                                    <w:t>Myfun3()</w:t>
                                  </w:r>
                                </w:p>
                              </w:tc>
                            </w:tr>
                          </w:tbl>
                          <w:p w14:paraId="3F1DFD9C" w14:textId="217B4F09" w:rsidR="007B0DCD" w:rsidRPr="007B0DCD" w:rsidRDefault="007B0DCD" w:rsidP="007B0DCD">
                            <w:pPr>
                              <w:rPr>
                                <w:color w:val="70AD47" w:themeColor="accent6"/>
                              </w:rPr>
                            </w:pPr>
                            <w:r w:rsidRPr="007B0DCD">
                              <w:rPr>
                                <w:color w:val="70AD47" w:themeColor="accent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E5DAD" id="Rectangle 37" o:spid="_x0000_s1028" style="position:absolute;left:0;text-align:left;margin-left:300pt;margin-top:.75pt;width:162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" fillcolor="white [3201]" strokecolor="#70ad47 [3209]" strokeweight="1pt">
                <v:textbox>
                  <w:txbxContent>
                    <w:p w14:paraId="1293C764" w14:textId="170E32C7" w:rsidR="007B0DCD" w:rsidRPr="007B0DCD" w:rsidRDefault="007B0DCD" w:rsidP="007B0DCD">
                      <w:pPr>
                        <w:rPr>
                          <w:color w:val="000000" w:themeColor="text1"/>
                        </w:rPr>
                      </w:pPr>
                      <w:r w:rsidRPr="007B0DCD">
                        <w:rPr>
                          <w:color w:val="000000" w:themeColor="text1"/>
                        </w:rPr>
                        <w:t xml:space="preserve">                 Mylib.so</w:t>
                      </w:r>
                    </w:p>
                    <w:tbl>
                      <w:tblPr>
                        <w:tblStyle w:val="TableGrid"/>
                        <w:tblW w:w="0" w:type="auto"/>
                        <w:tblLook w:val="04A0" w:firstRow="1" w:lastRow="0" w:firstColumn="1" w:lastColumn="0" w:noHBand="0" w:noVBand="1"/>
                      </w:tblPr>
                      <w:tblGrid>
                        <w:gridCol w:w="2907"/>
                      </w:tblGrid>
                      <w:tr w:rsidR="007B0DCD" w:rsidRPr="007B0DCD" w14:paraId="6FB22703" w14:textId="77777777" w:rsidTr="007B0DCD">
                        <w:tc>
                          <w:tcPr>
                            <w:tcW w:w="2907" w:type="dxa"/>
                          </w:tcPr>
                          <w:p w14:paraId="3AF54DB0" w14:textId="16745FB5" w:rsidR="007B0DCD" w:rsidRPr="007B0DCD" w:rsidRDefault="007B0DCD" w:rsidP="007B0DCD">
                            <w:pPr>
                              <w:rPr>
                                <w:color w:val="000000" w:themeColor="text1"/>
                              </w:rPr>
                            </w:pPr>
                            <w:r w:rsidRPr="007B0DCD">
                              <w:rPr>
                                <w:color w:val="000000" w:themeColor="text1"/>
                              </w:rPr>
                              <w:t>Myfun1()</w:t>
                            </w:r>
                          </w:p>
                        </w:tc>
                      </w:tr>
                      <w:tr w:rsidR="007B0DCD" w:rsidRPr="007B0DCD" w14:paraId="3C85655C" w14:textId="77777777" w:rsidTr="007B0DCD">
                        <w:tc>
                          <w:tcPr>
                            <w:tcW w:w="2907" w:type="dxa"/>
                          </w:tcPr>
                          <w:p w14:paraId="208F8245" w14:textId="1B43DF09" w:rsidR="007B0DCD" w:rsidRPr="007B0DCD" w:rsidRDefault="007B0DCD" w:rsidP="007B0DCD">
                            <w:pPr>
                              <w:rPr>
                                <w:color w:val="000000" w:themeColor="text1"/>
                              </w:rPr>
                            </w:pPr>
                            <w:r w:rsidRPr="007B0DCD">
                              <w:rPr>
                                <w:color w:val="000000" w:themeColor="text1"/>
                              </w:rPr>
                              <w:t>Myfun2()</w:t>
                            </w:r>
                          </w:p>
                        </w:tc>
                      </w:tr>
                      <w:tr w:rsidR="007B0DCD" w:rsidRPr="007B0DCD" w14:paraId="4540291F" w14:textId="77777777" w:rsidTr="007B0DCD">
                        <w:tc>
                          <w:tcPr>
                            <w:tcW w:w="2907" w:type="dxa"/>
                          </w:tcPr>
                          <w:p w14:paraId="648E6185" w14:textId="7768C839" w:rsidR="007B0DCD" w:rsidRPr="007B0DCD" w:rsidRDefault="007B0DCD" w:rsidP="007B0DCD">
                            <w:pPr>
                              <w:rPr>
                                <w:color w:val="000000" w:themeColor="text1"/>
                              </w:rPr>
                            </w:pPr>
                            <w:r w:rsidRPr="007B0DCD">
                              <w:rPr>
                                <w:color w:val="000000" w:themeColor="text1"/>
                              </w:rPr>
                              <w:t>Myfun3()</w:t>
                            </w:r>
                          </w:p>
                        </w:tc>
                      </w:tr>
                    </w:tbl>
                    <w:p w14:paraId="3F1DFD9C" w14:textId="217B4F09" w:rsidR="007B0DCD" w:rsidRPr="007B0DCD" w:rsidRDefault="007B0DCD" w:rsidP="007B0DCD">
                      <w:pPr>
                        <w:rPr>
                          <w:color w:val="70AD47" w:themeColor="accent6"/>
                        </w:rPr>
                      </w:pPr>
                      <w:r w:rsidRPr="007B0DCD">
                        <w:rPr>
                          <w:color w:val="70AD47" w:themeColor="accent6"/>
                        </w:rPr>
                        <w:t xml:space="preserve">       </w:t>
                      </w:r>
                    </w:p>
                  </w:txbxContent>
                </v:textbox>
              </v:rect>
            </w:pict>
          </mc:Fallback>
        </mc:AlternateContent>
      </w:r>
    </w:p>
    <w:p w14:paraId="71E1CB7D" w14:textId="31A947AA"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72576" behindDoc="0" locked="0" layoutInCell="1" allowOverlap="1" wp14:anchorId="462F1801" wp14:editId="1D731850">
                <wp:simplePos x="0" y="0"/>
                <wp:positionH relativeFrom="column">
                  <wp:posOffset>2047875</wp:posOffset>
                </wp:positionH>
                <wp:positionV relativeFrom="paragraph">
                  <wp:posOffset>154939</wp:posOffset>
                </wp:positionV>
                <wp:extent cx="1257300" cy="1495425"/>
                <wp:effectExtent l="0" t="0" r="76200" b="47625"/>
                <wp:wrapNone/>
                <wp:docPr id="47" name="Straight Arrow Connector 47"/>
                <wp:cNvGraphicFramePr/>
                <a:graphic xmlns:a="http://schemas.openxmlformats.org/drawingml/2006/main">
                  <a:graphicData uri="http://schemas.microsoft.com/office/word/2010/wordprocessingShape">
                    <wps:wsp>
                      <wps:cNvCnPr/>
                      <wps:spPr>
                        <a:xfrm>
                          <a:off x="0" y="0"/>
                          <a:ext cx="1257300"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28FD2" id="Straight Arrow Connector 47" o:spid="_x0000_s1026" type="#_x0000_t32" style="position:absolute;margin-left:161.25pt;margin-top:12.2pt;width:99pt;height:11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" strokecolor="#5b9bd5 [3204]" strokeweight=".5pt">
                <v:stroke endarrow="block" joinstyle="miter"/>
              </v:shape>
            </w:pict>
          </mc:Fallback>
        </mc:AlternateContent>
      </w:r>
      <w:r>
        <w:rPr>
          <w:rFonts w:cs="Intel Clear"/>
          <w:noProof/>
          <w:szCs w:val="18"/>
        </w:rPr>
        <mc:AlternateContent>
          <mc:Choice Requires="wps">
            <w:drawing>
              <wp:anchor distT="0" distB="0" distL="114300" distR="114300" simplePos="0" relativeHeight="251671552" behindDoc="0" locked="0" layoutInCell="1" allowOverlap="1" wp14:anchorId="18F00854" wp14:editId="6450876B">
                <wp:simplePos x="0" y="0"/>
                <wp:positionH relativeFrom="column">
                  <wp:posOffset>2038350</wp:posOffset>
                </wp:positionH>
                <wp:positionV relativeFrom="paragraph">
                  <wp:posOffset>173990</wp:posOffset>
                </wp:positionV>
                <wp:extent cx="1876425" cy="314325"/>
                <wp:effectExtent l="38100" t="0" r="28575" b="85725"/>
                <wp:wrapNone/>
                <wp:docPr id="46" name="Straight Arrow Connector 46"/>
                <wp:cNvGraphicFramePr/>
                <a:graphic xmlns:a="http://schemas.openxmlformats.org/drawingml/2006/main">
                  <a:graphicData uri="http://schemas.microsoft.com/office/word/2010/wordprocessingShape">
                    <wps:wsp>
                      <wps:cNvCnPr/>
                      <wps:spPr>
                        <a:xfrm flipH="1">
                          <a:off x="0" y="0"/>
                          <a:ext cx="18764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39BE8" id="Straight Arrow Connector 46" o:spid="_x0000_s1026" type="#_x0000_t32" style="position:absolute;margin-left:160.5pt;margin-top:13.7pt;width:147.75pt;height:24.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" strokecolor="#5b9bd5 [3204]" strokeweight=".5pt">
                <v:stroke endarrow="block" joinstyle="miter"/>
              </v:shape>
            </w:pict>
          </mc:Fallback>
        </mc:AlternateContent>
      </w:r>
      <w:r>
        <w:rPr>
          <w:rFonts w:cs="Intel Clear"/>
          <w:noProof/>
          <w:szCs w:val="18"/>
        </w:rPr>
        <mc:AlternateContent>
          <mc:Choice Requires="wps">
            <w:drawing>
              <wp:anchor distT="0" distB="0" distL="114300" distR="114300" simplePos="0" relativeHeight="251661312" behindDoc="0" locked="0" layoutInCell="1" allowOverlap="1" wp14:anchorId="35D7F1FE" wp14:editId="7F8BC96F">
                <wp:simplePos x="0" y="0"/>
                <wp:positionH relativeFrom="column">
                  <wp:posOffset>1114425</wp:posOffset>
                </wp:positionH>
                <wp:positionV relativeFrom="paragraph">
                  <wp:posOffset>5715</wp:posOffset>
                </wp:positionV>
                <wp:extent cx="914400" cy="2190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91440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DCBA7" w14:textId="2E0422F2" w:rsidR="007B0DCD" w:rsidRDefault="007B0DCD" w:rsidP="007B0DCD">
                            <w:pPr>
                              <w:jc w:val="center"/>
                            </w:pPr>
                            <w:proofErr w:type="gramStart"/>
                            <w:r>
                              <w:t>dlopen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7F1FE" id="Rectangle 33" o:spid="_x0000_s1029" style="position:absolute;left:0;text-align:left;margin-left:87.75pt;margin-top:.45pt;width:1in;height:1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" fillcolor="#5b9bd5 [3204]" strokecolor="#1f4d78 [1604]" strokeweight="1pt">
                <v:textbox>
                  <w:txbxContent>
                    <w:p w14:paraId="3C0DCBA7" w14:textId="2E0422F2" w:rsidR="007B0DCD" w:rsidRDefault="007B0DCD" w:rsidP="007B0DCD">
                      <w:pPr>
                        <w:jc w:val="center"/>
                      </w:pPr>
                      <w:proofErr w:type="gramStart"/>
                      <w:r>
                        <w:t>dlopen</w:t>
                      </w:r>
                      <w:proofErr w:type="gramEnd"/>
                    </w:p>
                  </w:txbxContent>
                </v:textbox>
              </v:rect>
            </w:pict>
          </mc:Fallback>
        </mc:AlternateContent>
      </w:r>
    </w:p>
    <w:p w14:paraId="7E486687" w14:textId="5C49814B"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62336" behindDoc="0" locked="0" layoutInCell="1" allowOverlap="1" wp14:anchorId="236786DB" wp14:editId="52D036F9">
                <wp:simplePos x="0" y="0"/>
                <wp:positionH relativeFrom="column">
                  <wp:posOffset>1123950</wp:posOffset>
                </wp:positionH>
                <wp:positionV relativeFrom="paragraph">
                  <wp:posOffset>141605</wp:posOffset>
                </wp:positionV>
                <wp:extent cx="914400" cy="2095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144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D78CD" w14:textId="4F116E0D" w:rsidR="007B0DCD" w:rsidRDefault="007B0DCD" w:rsidP="007B0DCD">
                            <w:pPr>
                              <w:jc w:val="center"/>
                            </w:pPr>
                            <w:proofErr w:type="gramStart"/>
                            <w:r>
                              <w:t>dlsym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786DB" id="Rectangle 34" o:spid="_x0000_s1030" style="position:absolute;left:0;text-align:left;margin-left:88.5pt;margin-top:11.15pt;width:1in;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" fillcolor="#5b9bd5 [3204]" strokecolor="#1f4d78 [1604]" strokeweight="1pt">
                <v:textbox>
                  <w:txbxContent>
                    <w:p w14:paraId="6FBD78CD" w14:textId="4F116E0D" w:rsidR="007B0DCD" w:rsidRDefault="007B0DCD" w:rsidP="007B0DCD">
                      <w:pPr>
                        <w:jc w:val="center"/>
                      </w:pPr>
                      <w:proofErr w:type="gramStart"/>
                      <w:r>
                        <w:t>dlsym</w:t>
                      </w:r>
                      <w:proofErr w:type="gramEnd"/>
                    </w:p>
                  </w:txbxContent>
                </v:textbox>
              </v:rect>
            </w:pict>
          </mc:Fallback>
        </mc:AlternateContent>
      </w:r>
    </w:p>
    <w:p w14:paraId="3A924D71" w14:textId="4F7BF558"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74624" behindDoc="0" locked="0" layoutInCell="1" allowOverlap="1" wp14:anchorId="618002A4" wp14:editId="7B8F2324">
                <wp:simplePos x="0" y="0"/>
                <wp:positionH relativeFrom="column">
                  <wp:posOffset>1976574</wp:posOffset>
                </wp:positionH>
                <wp:positionV relativeFrom="paragraph">
                  <wp:posOffset>96974</wp:posOffset>
                </wp:positionV>
                <wp:extent cx="1352550" cy="1295400"/>
                <wp:effectExtent l="0" t="0" r="57150" b="57150"/>
                <wp:wrapNone/>
                <wp:docPr id="49" name="Straight Arrow Connector 49"/>
                <wp:cNvGraphicFramePr/>
                <a:graphic xmlns:a="http://schemas.openxmlformats.org/drawingml/2006/main">
                  <a:graphicData uri="http://schemas.microsoft.com/office/word/2010/wordprocessingShape">
                    <wps:wsp>
                      <wps:cNvCnPr/>
                      <wps:spPr>
                        <a:xfrm>
                          <a:off x="0" y="0"/>
                          <a:ext cx="135255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9DE0" id="_x0000_t32" coordsize="21600,21600" o:spt="32" o:oned="t" path="m,l21600,21600e" filled="f">
                <v:path arrowok="t" fillok="f" o:connecttype="none"/>
                <o:lock v:ext="edit" shapetype="t"/>
              </v:shapetype>
              <v:shape id="Straight Arrow Connector 49" o:spid="_x0000_s1026" type="#_x0000_t32" style="position:absolute;margin-left:155.65pt;margin-top:7.65pt;width:106.5pt;height:1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" strokecolor="#5b9bd5 [3204]" strokeweight=".5pt">
                <v:stroke endarrow="block" joinstyle="miter"/>
              </v:shape>
            </w:pict>
          </mc:Fallback>
        </mc:AlternateContent>
      </w:r>
    </w:p>
    <w:p w14:paraId="19B1C065" w14:textId="6431FD45" w:rsidR="007B0DCD" w:rsidRDefault="007B0DCD" w:rsidP="00237AA7">
      <w:pPr>
        <w:jc w:val="both"/>
        <w:rPr>
          <w:rFonts w:cs="Intel Clear"/>
          <w:szCs w:val="18"/>
        </w:rPr>
      </w:pPr>
      <w:r>
        <w:rPr>
          <w:rFonts w:cs="Intel Clear"/>
          <w:noProof/>
          <w:szCs w:val="18"/>
        </w:rPr>
        <mc:AlternateContent>
          <mc:Choice Requires="wps">
            <w:drawing>
              <wp:anchor distT="0" distB="0" distL="114300" distR="114300" simplePos="0" relativeHeight="251673600" behindDoc="0" locked="0" layoutInCell="1" allowOverlap="1" wp14:anchorId="6CCE1DE0" wp14:editId="77587B07">
                <wp:simplePos x="0" y="0"/>
                <wp:positionH relativeFrom="column">
                  <wp:posOffset>2038350</wp:posOffset>
                </wp:positionH>
                <wp:positionV relativeFrom="paragraph">
                  <wp:posOffset>182880</wp:posOffset>
                </wp:positionV>
                <wp:extent cx="1333500" cy="1333500"/>
                <wp:effectExtent l="0" t="0" r="76200" b="57150"/>
                <wp:wrapNone/>
                <wp:docPr id="48" name="Straight Arrow Connector 48"/>
                <wp:cNvGraphicFramePr/>
                <a:graphic xmlns:a="http://schemas.openxmlformats.org/drawingml/2006/main">
                  <a:graphicData uri="http://schemas.microsoft.com/office/word/2010/wordprocessingShape">
                    <wps:wsp>
                      <wps:cNvCnPr/>
                      <wps:spPr>
                        <a:xfrm>
                          <a:off x="0" y="0"/>
                          <a:ext cx="13335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E6DAA" id="Straight Arrow Connector 48" o:spid="_x0000_s1026" type="#_x0000_t32" style="position:absolute;margin-left:160.5pt;margin-top:14.4pt;width:10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" strokecolor="#5b9bd5 [3204]" strokeweight=".5pt">
                <v:stroke endarrow="block" joinstyle="miter"/>
              </v:shape>
            </w:pict>
          </mc:Fallback>
        </mc:AlternateContent>
      </w:r>
      <w:r>
        <w:rPr>
          <w:rFonts w:cs="Intel Clear"/>
          <w:noProof/>
          <w:szCs w:val="18"/>
        </w:rPr>
        <mc:AlternateContent>
          <mc:Choice Requires="wps">
            <w:drawing>
              <wp:anchor distT="0" distB="0" distL="114300" distR="114300" simplePos="0" relativeHeight="251663360" behindDoc="0" locked="0" layoutInCell="1" allowOverlap="1" wp14:anchorId="35A18AB6" wp14:editId="286D6BF1">
                <wp:simplePos x="0" y="0"/>
                <wp:positionH relativeFrom="column">
                  <wp:posOffset>1123950</wp:posOffset>
                </wp:positionH>
                <wp:positionV relativeFrom="paragraph">
                  <wp:posOffset>61595</wp:posOffset>
                </wp:positionV>
                <wp:extent cx="914400" cy="2095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7CE2C" w14:textId="402756D1" w:rsidR="007B0DCD" w:rsidRDefault="007B0DCD" w:rsidP="007B0DCD">
                            <w:pPr>
                              <w:jc w:val="center"/>
                            </w:pPr>
                            <w:proofErr w:type="gramStart"/>
                            <w:r>
                              <w:t>dlclose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18AB6" id="Rectangle 35" o:spid="_x0000_s1031" style="position:absolute;left:0;text-align:left;margin-left:88.5pt;margin-top:4.85pt;width:1in;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" fillcolor="#5b9bd5 [3204]" strokecolor="#1f4d78 [1604]" strokeweight="1pt">
                <v:textbox>
                  <w:txbxContent>
                    <w:p w14:paraId="6AB7CE2C" w14:textId="402756D1" w:rsidR="007B0DCD" w:rsidRDefault="007B0DCD" w:rsidP="007B0DCD">
                      <w:pPr>
                        <w:jc w:val="center"/>
                      </w:pPr>
                      <w:proofErr w:type="gramStart"/>
                      <w:r>
                        <w:t>dlclose</w:t>
                      </w:r>
                      <w:proofErr w:type="gramEnd"/>
                    </w:p>
                  </w:txbxContent>
                </v:textbox>
              </v:rect>
            </w:pict>
          </mc:Fallback>
        </mc:AlternateContent>
      </w:r>
    </w:p>
    <w:p w14:paraId="532E9C16" w14:textId="655E3983" w:rsidR="007B0DCD" w:rsidRPr="002F0CDF" w:rsidRDefault="007B0DCD" w:rsidP="00237AA7">
      <w:pPr>
        <w:jc w:val="both"/>
        <w:rPr>
          <w:rFonts w:cs="Intel Clear"/>
          <w:szCs w:val="18"/>
        </w:rPr>
      </w:pPr>
      <w:r>
        <w:rPr>
          <w:noProof/>
        </w:rPr>
        <mc:AlternateContent>
          <mc:Choice Requires="wps">
            <w:drawing>
              <wp:anchor distT="0" distB="0" distL="114300" distR="114300" simplePos="0" relativeHeight="251666432" behindDoc="0" locked="0" layoutInCell="1" allowOverlap="1" wp14:anchorId="1064B1B4" wp14:editId="10B59DA9">
                <wp:simplePos x="0" y="0"/>
                <wp:positionH relativeFrom="column">
                  <wp:posOffset>3219450</wp:posOffset>
                </wp:positionH>
                <wp:positionV relativeFrom="paragraph">
                  <wp:posOffset>26670</wp:posOffset>
                </wp:positionV>
                <wp:extent cx="3029585" cy="1514475"/>
                <wp:effectExtent l="0" t="0" r="18415" b="28575"/>
                <wp:wrapNone/>
                <wp:docPr id="38" name="Rectangle 38"/>
                <wp:cNvGraphicFramePr/>
                <a:graphic xmlns:a="http://schemas.openxmlformats.org/drawingml/2006/main">
                  <a:graphicData uri="http://schemas.microsoft.com/office/word/2010/wordprocessingShape">
                    <wps:wsp>
                      <wps:cNvSpPr/>
                      <wps:spPr>
                        <a:xfrm>
                          <a:off x="0" y="0"/>
                          <a:ext cx="3029585" cy="1514475"/>
                        </a:xfrm>
                        <a:prstGeom prst="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09D62DBE" w14:textId="4D1F5EB0" w:rsidR="007B0DCD" w:rsidRDefault="007B0DCD" w:rsidP="007B0DCD">
                            <w:pPr>
                              <w:spacing w:after="60" w:line="240" w:lineRule="auto"/>
                            </w:pPr>
                            <w:r>
                              <w:t xml:space="preserve">Int </w:t>
                            </w:r>
                            <w:proofErr w:type="gramStart"/>
                            <w:r>
                              <w:t>main()</w:t>
                            </w:r>
                            <w:proofErr w:type="gramEnd"/>
                          </w:p>
                          <w:p w14:paraId="478067B8" w14:textId="69A4BE46" w:rsidR="007B0DCD" w:rsidRDefault="007B0DCD" w:rsidP="007B0DCD">
                            <w:pPr>
                              <w:spacing w:after="60" w:line="240" w:lineRule="auto"/>
                            </w:pPr>
                            <w:r>
                              <w:t>{</w:t>
                            </w:r>
                          </w:p>
                          <w:p w14:paraId="2920C7FB" w14:textId="73D37426" w:rsidR="007B0DCD" w:rsidRDefault="007B0DCD" w:rsidP="007B0DCD">
                            <w:pPr>
                              <w:spacing w:after="60" w:line="240" w:lineRule="auto"/>
                            </w:pPr>
                            <w:r>
                              <w:t>Void *handle;</w:t>
                            </w:r>
                          </w:p>
                          <w:p w14:paraId="121BD556" w14:textId="45B4EBE1" w:rsidR="007B0DCD" w:rsidRDefault="004E18A8" w:rsidP="007B0DCD">
                            <w:pPr>
                              <w:spacing w:after="60" w:line="240" w:lineRule="auto"/>
                            </w:pPr>
                            <w:proofErr w:type="gramStart"/>
                            <w:r>
                              <w:t>dlopen</w:t>
                            </w:r>
                            <w:r w:rsidR="007B0DCD">
                              <w:t>(</w:t>
                            </w:r>
                            <w:proofErr w:type="gramEnd"/>
                            <w:r w:rsidR="007B0DCD">
                              <w:t>“mylib.so”, RTLD_LAZY);</w:t>
                            </w:r>
                          </w:p>
                          <w:p w14:paraId="1EB8932F" w14:textId="48C9EFFA" w:rsidR="007B0DCD" w:rsidRDefault="0049763D" w:rsidP="007B0DCD">
                            <w:pPr>
                              <w:spacing w:after="60" w:line="240" w:lineRule="auto"/>
                            </w:pPr>
                            <w:proofErr w:type="gramStart"/>
                            <w:r>
                              <w:t>void</w:t>
                            </w:r>
                            <w:proofErr w:type="gramEnd"/>
                            <w:r>
                              <w:t xml:space="preserve"> </w:t>
                            </w:r>
                            <w:r w:rsidR="007B0DCD">
                              <w:t>(*f)() = dlsym(handle, “Myfun1);</w:t>
                            </w:r>
                          </w:p>
                          <w:p w14:paraId="621AD7A1" w14:textId="77777777" w:rsidR="007B0DCD" w:rsidRDefault="007B0DCD" w:rsidP="007B0DCD">
                            <w:pPr>
                              <w:spacing w:after="60" w:line="240" w:lineRule="auto"/>
                            </w:pPr>
                            <w:proofErr w:type="gramStart"/>
                            <w:r>
                              <w:t>f(</w:t>
                            </w:r>
                            <w:proofErr w:type="gramEnd"/>
                            <w:r>
                              <w:t xml:space="preserve">); </w:t>
                            </w:r>
                          </w:p>
                          <w:p w14:paraId="00AF5DE5" w14:textId="3ACF206B" w:rsidR="007B0DCD" w:rsidRDefault="007B0DCD" w:rsidP="007B0DCD">
                            <w:pPr>
                              <w:spacing w:after="60" w:line="240" w:lineRule="auto"/>
                            </w:pPr>
                            <w:proofErr w:type="gramStart"/>
                            <w:r>
                              <w:t>dlclose(</w:t>
                            </w:r>
                            <w:proofErr w:type="gramEnd"/>
                            <w:r>
                              <w:t>);</w:t>
                            </w:r>
                          </w:p>
                          <w:p w14:paraId="371B760C" w14:textId="338C87A5" w:rsidR="007B0DCD" w:rsidRPr="007B0DCD" w:rsidRDefault="007B0DCD" w:rsidP="007B0DCD">
                            <w:pPr>
                              <w:spacing w:after="60" w:line="240" w:lineRule="auto"/>
                              <w:rPr>
                                <w:color w:val="E7E6E6" w:themeColor="background2"/>
                              </w:rPr>
                            </w:pPr>
                            <w:r>
                              <w:t>}</w:t>
                            </w:r>
                          </w:p>
                          <w:p w14:paraId="09156A81" w14:textId="77777777" w:rsidR="007B0DCD" w:rsidRDefault="007B0DCD" w:rsidP="007B0DCD">
                            <w:pPr>
                              <w:jc w:val="center"/>
                            </w:pPr>
                          </w:p>
                          <w:p w14:paraId="3CF6892D" w14:textId="77777777" w:rsidR="007B0DCD" w:rsidRDefault="007B0DCD" w:rsidP="007B0DCD">
                            <w:pPr>
                              <w:jc w:val="center"/>
                            </w:pPr>
                          </w:p>
                          <w:p w14:paraId="0705CEAF" w14:textId="77777777" w:rsidR="007B0DCD" w:rsidRDefault="007B0DCD" w:rsidP="007B0DCD">
                            <w:pPr>
                              <w:jc w:val="center"/>
                            </w:pPr>
                          </w:p>
                          <w:p w14:paraId="13AE44FE" w14:textId="4BD0A78C" w:rsidR="007B0DCD" w:rsidRDefault="007B0DCD" w:rsidP="007B0D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B1B4" id="Rectangle 38" o:spid="_x0000_s1032" style="position:absolute;left:0;text-align:left;margin-left:253.5pt;margin-top:2.1pt;width:238.55pt;height:1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" fillcolor="#e7e6e6 [3214]" strokecolor="#70ad47 [3209]" strokeweight="1pt">
                <v:textbox>
                  <w:txbxContent>
                    <w:p w14:paraId="09D62DBE" w14:textId="4D1F5EB0" w:rsidR="007B0DCD" w:rsidRDefault="007B0DCD" w:rsidP="007B0DCD">
                      <w:pPr>
                        <w:spacing w:after="60" w:line="240" w:lineRule="auto"/>
                      </w:pPr>
                      <w:r>
                        <w:t xml:space="preserve">Int </w:t>
                      </w:r>
                      <w:proofErr w:type="gramStart"/>
                      <w:r>
                        <w:t>main()</w:t>
                      </w:r>
                      <w:proofErr w:type="gramEnd"/>
                    </w:p>
                    <w:p w14:paraId="478067B8" w14:textId="69A4BE46" w:rsidR="007B0DCD" w:rsidRDefault="007B0DCD" w:rsidP="007B0DCD">
                      <w:pPr>
                        <w:spacing w:after="60" w:line="240" w:lineRule="auto"/>
                      </w:pPr>
                      <w:r>
                        <w:t>{</w:t>
                      </w:r>
                    </w:p>
                    <w:p w14:paraId="2920C7FB" w14:textId="73D37426" w:rsidR="007B0DCD" w:rsidRDefault="007B0DCD" w:rsidP="007B0DCD">
                      <w:pPr>
                        <w:spacing w:after="60" w:line="240" w:lineRule="auto"/>
                      </w:pPr>
                      <w:r>
                        <w:t>Void *handle;</w:t>
                      </w:r>
                    </w:p>
                    <w:p w14:paraId="121BD556" w14:textId="45B4EBE1" w:rsidR="007B0DCD" w:rsidRDefault="004E18A8" w:rsidP="007B0DCD">
                      <w:pPr>
                        <w:spacing w:after="60" w:line="240" w:lineRule="auto"/>
                      </w:pPr>
                      <w:proofErr w:type="gramStart"/>
                      <w:r>
                        <w:t>dlopen</w:t>
                      </w:r>
                      <w:r w:rsidR="007B0DCD">
                        <w:t>(</w:t>
                      </w:r>
                      <w:proofErr w:type="gramEnd"/>
                      <w:r w:rsidR="007B0DCD">
                        <w:t>“mylib.so”, RTLD_LAZY);</w:t>
                      </w:r>
                    </w:p>
                    <w:p w14:paraId="1EB8932F" w14:textId="48C9EFFA" w:rsidR="007B0DCD" w:rsidRDefault="0049763D" w:rsidP="007B0DCD">
                      <w:pPr>
                        <w:spacing w:after="60" w:line="240" w:lineRule="auto"/>
                      </w:pPr>
                      <w:proofErr w:type="gramStart"/>
                      <w:r>
                        <w:t>void</w:t>
                      </w:r>
                      <w:proofErr w:type="gramEnd"/>
                      <w:r>
                        <w:t xml:space="preserve"> </w:t>
                      </w:r>
                      <w:r w:rsidR="007B0DCD">
                        <w:t>(*f)() = dlsym(handle, “Myfun1);</w:t>
                      </w:r>
                    </w:p>
                    <w:p w14:paraId="621AD7A1" w14:textId="77777777" w:rsidR="007B0DCD" w:rsidRDefault="007B0DCD" w:rsidP="007B0DCD">
                      <w:pPr>
                        <w:spacing w:after="60" w:line="240" w:lineRule="auto"/>
                      </w:pPr>
                      <w:proofErr w:type="gramStart"/>
                      <w:r>
                        <w:t>f(</w:t>
                      </w:r>
                      <w:proofErr w:type="gramEnd"/>
                      <w:r>
                        <w:t xml:space="preserve">); </w:t>
                      </w:r>
                    </w:p>
                    <w:p w14:paraId="00AF5DE5" w14:textId="3ACF206B" w:rsidR="007B0DCD" w:rsidRDefault="007B0DCD" w:rsidP="007B0DCD">
                      <w:pPr>
                        <w:spacing w:after="60" w:line="240" w:lineRule="auto"/>
                      </w:pPr>
                      <w:proofErr w:type="gramStart"/>
                      <w:r>
                        <w:t>dlclose(</w:t>
                      </w:r>
                      <w:proofErr w:type="gramEnd"/>
                      <w:r>
                        <w:t>);</w:t>
                      </w:r>
                    </w:p>
                    <w:p w14:paraId="371B760C" w14:textId="338C87A5" w:rsidR="007B0DCD" w:rsidRPr="007B0DCD" w:rsidRDefault="007B0DCD" w:rsidP="007B0DCD">
                      <w:pPr>
                        <w:spacing w:after="60" w:line="240" w:lineRule="auto"/>
                        <w:rPr>
                          <w:color w:val="E7E6E6" w:themeColor="background2"/>
                        </w:rPr>
                      </w:pPr>
                      <w:r>
                        <w:t>}</w:t>
                      </w:r>
                    </w:p>
                    <w:p w14:paraId="09156A81" w14:textId="77777777" w:rsidR="007B0DCD" w:rsidRDefault="007B0DCD" w:rsidP="007B0DCD">
                      <w:pPr>
                        <w:jc w:val="center"/>
                      </w:pPr>
                    </w:p>
                    <w:p w14:paraId="3CF6892D" w14:textId="77777777" w:rsidR="007B0DCD" w:rsidRDefault="007B0DCD" w:rsidP="007B0DCD">
                      <w:pPr>
                        <w:jc w:val="center"/>
                      </w:pPr>
                    </w:p>
                    <w:p w14:paraId="0705CEAF" w14:textId="77777777" w:rsidR="007B0DCD" w:rsidRDefault="007B0DCD" w:rsidP="007B0DCD">
                      <w:pPr>
                        <w:jc w:val="center"/>
                      </w:pPr>
                    </w:p>
                    <w:p w14:paraId="13AE44FE" w14:textId="4BD0A78C" w:rsidR="007B0DCD" w:rsidRDefault="007B0DCD" w:rsidP="007B0DCD">
                      <w:pPr>
                        <w:jc w:val="center"/>
                      </w:pPr>
                    </w:p>
                  </w:txbxContent>
                </v:textbox>
              </v:rect>
            </w:pict>
          </mc:Fallback>
        </mc:AlternateContent>
      </w:r>
    </w:p>
    <w:p w14:paraId="08D3F91F" w14:textId="457A53B1" w:rsidR="007B0DCD" w:rsidRDefault="007B0DCD" w:rsidP="00237AA7">
      <w:pPr>
        <w:jc w:val="both"/>
      </w:pPr>
      <w:r>
        <w:rPr>
          <w:noProof/>
        </w:rPr>
        <mc:AlternateContent>
          <mc:Choice Requires="wps">
            <w:drawing>
              <wp:anchor distT="0" distB="0" distL="114300" distR="114300" simplePos="0" relativeHeight="251664384" behindDoc="0" locked="0" layoutInCell="1" allowOverlap="1" wp14:anchorId="0510E2FD" wp14:editId="54EB6CD9">
                <wp:simplePos x="0" y="0"/>
                <wp:positionH relativeFrom="column">
                  <wp:posOffset>1123950</wp:posOffset>
                </wp:positionH>
                <wp:positionV relativeFrom="paragraph">
                  <wp:posOffset>7620</wp:posOffset>
                </wp:positionV>
                <wp:extent cx="914400" cy="2190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91440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A6040" w14:textId="73A2A2AD" w:rsidR="007B0DCD" w:rsidRDefault="007B0DCD" w:rsidP="007B0DCD">
                            <w:pPr>
                              <w:jc w:val="center"/>
                            </w:pPr>
                            <w:proofErr w:type="spellStart"/>
                            <w:proofErr w:type="gramStart"/>
                            <w:r>
                              <w:t>dlerror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0E2FD" id="Rectangle 36" o:spid="_x0000_s1033" style="position:absolute;left:0;text-align:left;margin-left:88.5pt;margin-top:.6pt;width:1in;height:1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" fillcolor="#5b9bd5 [3204]" strokecolor="#1f4d78 [1604]" strokeweight="1pt">
                <v:textbox>
                  <w:txbxContent>
                    <w:p w14:paraId="403A6040" w14:textId="73A2A2AD" w:rsidR="007B0DCD" w:rsidRDefault="007B0DCD" w:rsidP="007B0DCD">
                      <w:pPr>
                        <w:jc w:val="center"/>
                      </w:pPr>
                      <w:proofErr w:type="spellStart"/>
                      <w:proofErr w:type="gramStart"/>
                      <w:r>
                        <w:t>dlerror</w:t>
                      </w:r>
                      <w:proofErr w:type="spellEnd"/>
                      <w:proofErr w:type="gramEnd"/>
                    </w:p>
                  </w:txbxContent>
                </v:textbox>
              </v:rect>
            </w:pict>
          </mc:Fallback>
        </mc:AlternateContent>
      </w:r>
      <w:r w:rsidR="00047B44">
        <w:t xml:space="preserve"> </w:t>
      </w:r>
    </w:p>
    <w:p w14:paraId="38D2116F" w14:textId="6D03D2F1" w:rsidR="007B0DCD" w:rsidRDefault="007B0DCD" w:rsidP="00237AA7">
      <w:pPr>
        <w:jc w:val="both"/>
      </w:pPr>
      <w:r>
        <w:rPr>
          <w:noProof/>
        </w:rPr>
        <mc:AlternateContent>
          <mc:Choice Requires="wps">
            <w:drawing>
              <wp:anchor distT="0" distB="0" distL="114300" distR="114300" simplePos="0" relativeHeight="251669504" behindDoc="0" locked="0" layoutInCell="1" allowOverlap="1" wp14:anchorId="46C06522" wp14:editId="3502177F">
                <wp:simplePos x="0" y="0"/>
                <wp:positionH relativeFrom="column">
                  <wp:posOffset>685800</wp:posOffset>
                </wp:positionH>
                <wp:positionV relativeFrom="paragraph">
                  <wp:posOffset>105410</wp:posOffset>
                </wp:positionV>
                <wp:extent cx="484632" cy="161925"/>
                <wp:effectExtent l="38100" t="0" r="0" b="47625"/>
                <wp:wrapNone/>
                <wp:docPr id="44" name="Down Arrow 44"/>
                <wp:cNvGraphicFramePr/>
                <a:graphic xmlns:a="http://schemas.openxmlformats.org/drawingml/2006/main">
                  <a:graphicData uri="http://schemas.microsoft.com/office/word/2010/wordprocessingShape">
                    <wps:wsp>
                      <wps:cNvSpPr/>
                      <wps:spPr>
                        <a:xfrm>
                          <a:off x="0" y="0"/>
                          <a:ext cx="484632"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01E2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26" type="#_x0000_t67" style="position:absolute;margin-left:54pt;margin-top:8.3pt;width:38.15pt;height:1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" adj="10800" fillcolor="#5b9bd5 [3204]" strokecolor="#1f4d78 [1604]" strokeweight="1pt"/>
            </w:pict>
          </mc:Fallback>
        </mc:AlternateContent>
      </w:r>
    </w:p>
    <w:p w14:paraId="6DF3AD35" w14:textId="2C8AE06E" w:rsidR="007B0DCD" w:rsidRDefault="007B0DCD" w:rsidP="00237AA7">
      <w:pPr>
        <w:jc w:val="both"/>
      </w:pPr>
      <w:r>
        <w:rPr>
          <w:noProof/>
        </w:rPr>
        <mc:AlternateContent>
          <mc:Choice Requires="wps">
            <w:drawing>
              <wp:anchor distT="0" distB="0" distL="114300" distR="114300" simplePos="0" relativeHeight="251667456" behindDoc="0" locked="0" layoutInCell="1" allowOverlap="1" wp14:anchorId="6FF846AD" wp14:editId="2AF6CD1D">
                <wp:simplePos x="0" y="0"/>
                <wp:positionH relativeFrom="column">
                  <wp:posOffset>647700</wp:posOffset>
                </wp:positionH>
                <wp:positionV relativeFrom="paragraph">
                  <wp:posOffset>50799</wp:posOffset>
                </wp:positionV>
                <wp:extent cx="1952625" cy="7524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9526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48B75" w14:textId="125AAF8F" w:rsidR="007B0DCD" w:rsidRDefault="007B0DCD" w:rsidP="007B0DCD">
                            <w:pPr>
                              <w:jc w:val="center"/>
                            </w:pPr>
                            <w:r>
                              <w:t>Ld-linux.so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846AD" id="Rectangle 39" o:spid="_x0000_s1034" style="position:absolute;left:0;text-align:left;margin-left:51pt;margin-top:4pt;width:153.75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" fillcolor="#5b9bd5 [3204]" strokecolor="#1f4d78 [1604]" strokeweight="1pt">
                <v:textbox>
                  <w:txbxContent>
                    <w:p w14:paraId="2ED48B75" w14:textId="125AAF8F" w:rsidR="007B0DCD" w:rsidRDefault="007B0DCD" w:rsidP="007B0DCD">
                      <w:pPr>
                        <w:jc w:val="center"/>
                      </w:pPr>
                      <w:r>
                        <w:t>Ld-linux.so</w:t>
                      </w:r>
                    </w:p>
                  </w:txbxContent>
                </v:textbox>
              </v:rect>
            </w:pict>
          </mc:Fallback>
        </mc:AlternateContent>
      </w:r>
    </w:p>
    <w:p w14:paraId="5938B6F2" w14:textId="61151C52" w:rsidR="007B0DCD" w:rsidRDefault="007B0DCD" w:rsidP="00237AA7">
      <w:pPr>
        <w:jc w:val="both"/>
      </w:pPr>
      <w:r>
        <w:rPr>
          <w:noProof/>
        </w:rPr>
        <mc:AlternateContent>
          <mc:Choice Requires="wps">
            <w:drawing>
              <wp:anchor distT="0" distB="0" distL="114300" distR="114300" simplePos="0" relativeHeight="251668480" behindDoc="0" locked="0" layoutInCell="1" allowOverlap="1" wp14:anchorId="10F311ED" wp14:editId="146F05EF">
                <wp:simplePos x="0" y="0"/>
                <wp:positionH relativeFrom="column">
                  <wp:posOffset>2619375</wp:posOffset>
                </wp:positionH>
                <wp:positionV relativeFrom="paragraph">
                  <wp:posOffset>158750</wp:posOffset>
                </wp:positionV>
                <wp:extent cx="590550" cy="152400"/>
                <wp:effectExtent l="19050" t="19050" r="19050" b="38100"/>
                <wp:wrapNone/>
                <wp:docPr id="43" name="Left Arrow 43"/>
                <wp:cNvGraphicFramePr/>
                <a:graphic xmlns:a="http://schemas.openxmlformats.org/drawingml/2006/main">
                  <a:graphicData uri="http://schemas.microsoft.com/office/word/2010/wordprocessingShape">
                    <wps:wsp>
                      <wps:cNvSpPr/>
                      <wps:spPr>
                        <a:xfrm>
                          <a:off x="0" y="0"/>
                          <a:ext cx="590550" cy="152400"/>
                        </a:xfrm>
                        <a:prstGeom prst="leftArrow">
                          <a:avLst>
                            <a:gd name="adj1" fmla="val 50000"/>
                            <a:gd name="adj2" fmla="val 5465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BFD3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3" o:spid="_x0000_s1026" type="#_x0000_t66" style="position:absolute;margin-left:206.25pt;margin-top:12.5pt;width:46.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" adj="3046" fillcolor="#5b9bd5 [3204]" strokecolor="#1f4d78 [1604]" strokeweight="1pt"/>
            </w:pict>
          </mc:Fallback>
        </mc:AlternateContent>
      </w:r>
    </w:p>
    <w:p w14:paraId="13F06EC1" w14:textId="77777777" w:rsidR="007B0DCD" w:rsidRDefault="007B0DCD" w:rsidP="00237AA7">
      <w:pPr>
        <w:jc w:val="both"/>
      </w:pPr>
    </w:p>
    <w:p w14:paraId="11A63D2C" w14:textId="77777777" w:rsidR="007B0DCD" w:rsidRDefault="007B0DCD" w:rsidP="00237AA7">
      <w:pPr>
        <w:jc w:val="both"/>
      </w:pPr>
    </w:p>
    <w:p w14:paraId="01EC5ADF" w14:textId="0B31A845" w:rsidR="007B0DCD" w:rsidRPr="00C42521" w:rsidRDefault="007B0DCD" w:rsidP="00C42521">
      <w:pPr>
        <w:jc w:val="center"/>
        <w:rPr>
          <w:b/>
          <w:i/>
        </w:rPr>
      </w:pPr>
      <w:r w:rsidRPr="00C42521">
        <w:rPr>
          <w:b/>
          <w:i/>
          <w:color w:val="4472C4" w:themeColor="accent5"/>
        </w:rPr>
        <w:t>Figure 4: Dynamic Loading</w:t>
      </w:r>
    </w:p>
    <w:p w14:paraId="52253FB2" w14:textId="77777777" w:rsidR="007B0DCD" w:rsidRDefault="007B0DCD" w:rsidP="00237AA7">
      <w:pPr>
        <w:jc w:val="both"/>
      </w:pPr>
    </w:p>
    <w:p w14:paraId="78D374BD" w14:textId="5A4EB7EC" w:rsidR="00047B44" w:rsidRPr="00C42521" w:rsidRDefault="00047B44" w:rsidP="00C42521">
      <w:pPr>
        <w:rPr>
          <w:rFonts w:cs="Intel Clear"/>
          <w:color w:val="000000" w:themeColor="text1"/>
          <w:szCs w:val="18"/>
        </w:rPr>
      </w:pPr>
      <w:r w:rsidRPr="00C42521">
        <w:rPr>
          <w:b/>
          <w:i/>
          <w:color w:val="000000" w:themeColor="text1"/>
        </w:rPr>
        <w:t>Dynamic Linking:</w:t>
      </w:r>
      <w:r w:rsidRPr="00C42521">
        <w:rPr>
          <w:color w:val="000000" w:themeColor="text1"/>
        </w:rPr>
        <w:t xml:space="preserve"> </w:t>
      </w:r>
      <w:r w:rsidR="002F0CDF" w:rsidRPr="00C42521">
        <w:rPr>
          <w:color w:val="000000" w:themeColor="text1"/>
        </w:rPr>
        <w:t xml:space="preserve">Dynamic linking refers to resolving symbols </w:t>
      </w:r>
      <w:r w:rsidR="00C42521" w:rsidRPr="00C42521">
        <w:rPr>
          <w:rFonts w:cs="Intel Clear"/>
          <w:color w:val="000000" w:themeColor="text1"/>
        </w:rPr>
        <w:t>—</w:t>
      </w:r>
      <w:r w:rsidR="002F0CDF" w:rsidRPr="00C42521">
        <w:rPr>
          <w:color w:val="000000" w:themeColor="text1"/>
        </w:rPr>
        <w:t xml:space="preserve"> associating their names with addresses or offsets </w:t>
      </w:r>
      <w:r w:rsidR="00C42521" w:rsidRPr="00C42521">
        <w:rPr>
          <w:rFonts w:cs="Intel Clear"/>
          <w:color w:val="000000" w:themeColor="text1"/>
        </w:rPr>
        <w:t>—</w:t>
      </w:r>
      <w:r w:rsidR="002F0CDF" w:rsidRPr="00C42521">
        <w:rPr>
          <w:color w:val="000000" w:themeColor="text1"/>
        </w:rPr>
        <w:t> after compile time. During dynamic linking,</w:t>
      </w:r>
      <w:r w:rsidR="002F0CDF" w:rsidRPr="00C42521">
        <w:rPr>
          <w:rFonts w:ascii="Georgia" w:hAnsi="Georgia"/>
          <w:color w:val="000000" w:themeColor="text1"/>
          <w:sz w:val="21"/>
          <w:szCs w:val="21"/>
        </w:rPr>
        <w:t xml:space="preserve"> </w:t>
      </w:r>
      <w:r w:rsidR="002F0CDF" w:rsidRPr="00C42521">
        <w:rPr>
          <w:rFonts w:cs="Intel Clear"/>
          <w:color w:val="000000" w:themeColor="text1"/>
          <w:szCs w:val="18"/>
        </w:rPr>
        <w:t>symbols both in the calling program and in the library are resolved based on the process's possibly-unique memory layout at that time.</w:t>
      </w:r>
    </w:p>
    <w:p w14:paraId="2EC5D458" w14:textId="63657692" w:rsidR="007B0DCD" w:rsidRDefault="00C42521" w:rsidP="00237AA7">
      <w:pPr>
        <w:jc w:val="both"/>
        <w:rPr>
          <w:rFonts w:cs="Intel Clear"/>
          <w:color w:val="333333"/>
          <w:szCs w:val="18"/>
        </w:rPr>
      </w:pPr>
      <w:r w:rsidRPr="00C42521">
        <w:rPr>
          <w:rFonts w:cs="Intel Clear"/>
          <w:color w:val="000000" w:themeColor="text1"/>
          <w:szCs w:val="18"/>
        </w:rPr>
        <w:br w:type="column"/>
      </w:r>
      <w:r w:rsidR="007B0DCD">
        <w:rPr>
          <w:rFonts w:cs="Intel Clear"/>
          <w:noProof/>
          <w:color w:val="333333"/>
          <w:szCs w:val="18"/>
        </w:rPr>
        <w:lastRenderedPageBreak/>
        <mc:AlternateContent>
          <mc:Choice Requires="wps">
            <w:drawing>
              <wp:anchor distT="0" distB="0" distL="114300" distR="114300" simplePos="0" relativeHeight="251675648" behindDoc="0" locked="0" layoutInCell="1" allowOverlap="1" wp14:anchorId="5EAC6831" wp14:editId="289779F1">
                <wp:simplePos x="0" y="0"/>
                <wp:positionH relativeFrom="column">
                  <wp:posOffset>447675</wp:posOffset>
                </wp:positionH>
                <wp:positionV relativeFrom="paragraph">
                  <wp:posOffset>-1269</wp:posOffset>
                </wp:positionV>
                <wp:extent cx="5895975" cy="20383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5895975" cy="2038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00813" id="Rectangle 50" o:spid="_x0000_s1026" style="position:absolute;margin-left:35.25pt;margin-top:-.1pt;width:464.25pt;height: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" fillcolor="white [3201]" strokecolor="#70ad47 [3209]" strokeweight="1pt"/>
            </w:pict>
          </mc:Fallback>
        </mc:AlternateContent>
      </w:r>
      <w:r w:rsidR="007B0DCD">
        <w:rPr>
          <w:noProof/>
        </w:rPr>
        <mc:AlternateContent>
          <mc:Choice Requires="wps">
            <w:drawing>
              <wp:anchor distT="45720" distB="45720" distL="114300" distR="114300" simplePos="0" relativeHeight="251688960" behindDoc="0" locked="0" layoutInCell="1" allowOverlap="1" wp14:anchorId="1B0392CB" wp14:editId="1471E15F">
                <wp:simplePos x="0" y="0"/>
                <wp:positionH relativeFrom="column">
                  <wp:posOffset>904875</wp:posOffset>
                </wp:positionH>
                <wp:positionV relativeFrom="paragraph">
                  <wp:posOffset>17780</wp:posOffset>
                </wp:positionV>
                <wp:extent cx="1076325" cy="209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09550"/>
                        </a:xfrm>
                        <a:prstGeom prst="rect">
                          <a:avLst/>
                        </a:prstGeom>
                        <a:solidFill>
                          <a:srgbClr val="FFFFFF"/>
                        </a:solidFill>
                        <a:ln w="9525">
                          <a:noFill/>
                          <a:miter lim="800000"/>
                          <a:headEnd/>
                          <a:tailEnd/>
                        </a:ln>
                      </wps:spPr>
                      <wps:txbx>
                        <w:txbxContent>
                          <w:p w14:paraId="6A708D3E" w14:textId="23D3E05C" w:rsidR="007B0DCD" w:rsidRDefault="007B0DCD">
                            <w:r>
                              <w:t>Libc.so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392CB" id="_x0000_t202" coordsize="21600,21600" o:spt="202" path="m,l,21600r21600,l21600,xe">
                <v:stroke joinstyle="miter"/>
                <v:path gradientshapeok="t" o:connecttype="rect"/>
              </v:shapetype>
              <v:shape id="Text Box 2" o:spid="_x0000_s1035" type="#_x0000_t202" style="position:absolute;left:0;text-align:left;margin-left:71.25pt;margin-top:1.4pt;width:84.75pt;height:1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" stroked="f">
                <v:textbox>
                  <w:txbxContent>
                    <w:p w14:paraId="6A708D3E" w14:textId="23D3E05C" w:rsidR="007B0DCD" w:rsidRDefault="007B0DCD">
                      <w:r>
                        <w:t>Libc.so</w:t>
                      </w:r>
                    </w:p>
                  </w:txbxContent>
                </v:textbox>
                <w10:wrap type="square"/>
              </v:shape>
            </w:pict>
          </mc:Fallback>
        </mc:AlternateContent>
      </w:r>
      <w:r w:rsidR="007B0DCD">
        <w:rPr>
          <w:rFonts w:cs="Intel Clear"/>
          <w:noProof/>
          <w:color w:val="333333"/>
          <w:szCs w:val="18"/>
        </w:rPr>
        <mc:AlternateContent>
          <mc:Choice Requires="wps">
            <w:drawing>
              <wp:anchor distT="0" distB="0" distL="114300" distR="114300" simplePos="0" relativeHeight="251678720" behindDoc="0" locked="0" layoutInCell="1" allowOverlap="1" wp14:anchorId="06893A63" wp14:editId="4F3B363B">
                <wp:simplePos x="0" y="0"/>
                <wp:positionH relativeFrom="margin">
                  <wp:align>center</wp:align>
                </wp:positionH>
                <wp:positionV relativeFrom="paragraph">
                  <wp:posOffset>84455</wp:posOffset>
                </wp:positionV>
                <wp:extent cx="914400" cy="3810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914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DC747" w14:textId="50E0A14A" w:rsidR="007B0DCD" w:rsidRDefault="007B0DCD" w:rsidP="007B0DCD">
                            <w:pPr>
                              <w:jc w:val="center"/>
                            </w:pPr>
                            <w:proofErr w:type="gramStart"/>
                            <w:r>
                              <w:t>App(</w:t>
                            </w:r>
                            <w:proofErr w:type="gramEnd"/>
                            <w:r>
                              <w:t>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93A63" id="Rectangle 53" o:spid="_x0000_s1036" style="position:absolute;left:0;text-align:left;margin-left:0;margin-top:6.65pt;width:1in;height:30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" fillcolor="#5b9bd5 [3204]" strokecolor="#1f4d78 [1604]" strokeweight="1pt">
                <v:textbox>
                  <w:txbxContent>
                    <w:p w14:paraId="10FDC747" w14:textId="50E0A14A" w:rsidR="007B0DCD" w:rsidRDefault="007B0DCD" w:rsidP="007B0DCD">
                      <w:pPr>
                        <w:jc w:val="center"/>
                      </w:pPr>
                      <w:proofErr w:type="gramStart"/>
                      <w:r>
                        <w:t>App(</w:t>
                      </w:r>
                      <w:proofErr w:type="gramEnd"/>
                      <w:r>
                        <w:t>exe)</w:t>
                      </w:r>
                    </w:p>
                  </w:txbxContent>
                </v:textbox>
                <w10:wrap anchorx="margin"/>
              </v:rect>
            </w:pict>
          </mc:Fallback>
        </mc:AlternateContent>
      </w:r>
    </w:p>
    <w:p w14:paraId="76700B1B" w14:textId="38C27340" w:rsidR="007B0DCD" w:rsidRDefault="007B0DCD" w:rsidP="00237AA7">
      <w:pPr>
        <w:jc w:val="both"/>
        <w:rPr>
          <w:rFonts w:cs="Intel Clear"/>
          <w:color w:val="333333"/>
          <w:szCs w:val="18"/>
        </w:rPr>
      </w:pPr>
      <w:r>
        <w:rPr>
          <w:rFonts w:cs="Intel Clear"/>
          <w:noProof/>
          <w:color w:val="333333"/>
          <w:szCs w:val="18"/>
        </w:rPr>
        <mc:AlternateContent>
          <mc:Choice Requires="wps">
            <w:drawing>
              <wp:anchor distT="0" distB="0" distL="114300" distR="114300" simplePos="0" relativeHeight="251683840" behindDoc="0" locked="0" layoutInCell="1" allowOverlap="1" wp14:anchorId="27AD7B58" wp14:editId="35372904">
                <wp:simplePos x="0" y="0"/>
                <wp:positionH relativeFrom="column">
                  <wp:posOffset>3390900</wp:posOffset>
                </wp:positionH>
                <wp:positionV relativeFrom="paragraph">
                  <wp:posOffset>239395</wp:posOffset>
                </wp:positionV>
                <wp:extent cx="9525" cy="4762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EABE9" id="Straight Arrow Connector 58" o:spid="_x0000_s1026" type="#_x0000_t32" style="position:absolute;margin-left:267pt;margin-top:18.85pt;width:.75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" strokecolor="#5b9bd5 [3204]" strokeweight=".5pt">
                <v:stroke endarrow="block" joinstyle="miter"/>
              </v:shape>
            </w:pict>
          </mc:Fallback>
        </mc:AlternateContent>
      </w:r>
      <w:r>
        <w:rPr>
          <w:rFonts w:cs="Intel Clear"/>
          <w:noProof/>
          <w:color w:val="333333"/>
          <w:szCs w:val="18"/>
        </w:rPr>
        <mc:AlternateContent>
          <mc:Choice Requires="wps">
            <w:drawing>
              <wp:anchor distT="0" distB="0" distL="114300" distR="114300" simplePos="0" relativeHeight="251676672" behindDoc="0" locked="0" layoutInCell="1" allowOverlap="1" wp14:anchorId="4AE9D73C" wp14:editId="51DF99D7">
                <wp:simplePos x="0" y="0"/>
                <wp:positionH relativeFrom="column">
                  <wp:posOffset>771525</wp:posOffset>
                </wp:positionH>
                <wp:positionV relativeFrom="paragraph">
                  <wp:posOffset>10795</wp:posOffset>
                </wp:positionV>
                <wp:extent cx="1343025" cy="5810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3430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228AF" w14:textId="5077DA0B" w:rsidR="007B0DCD" w:rsidRDefault="007B0DCD" w:rsidP="007B0DCD">
                            <w:pPr>
                              <w:spacing w:after="0" w:line="240" w:lineRule="auto"/>
                            </w:pPr>
                            <w:proofErr w:type="spellStart"/>
                            <w:proofErr w:type="gramStart"/>
                            <w:r>
                              <w:t>Printf</w:t>
                            </w:r>
                            <w:proofErr w:type="spellEnd"/>
                            <w:r>
                              <w:t>()</w:t>
                            </w:r>
                            <w:proofErr w:type="gramEnd"/>
                          </w:p>
                          <w:p w14:paraId="2E722566" w14:textId="225B5160" w:rsidR="007B0DCD" w:rsidRDefault="007B0DCD" w:rsidP="007B0DCD">
                            <w:pPr>
                              <w:spacing w:after="0" w:line="240" w:lineRule="auto"/>
                            </w:pPr>
                            <w:proofErr w:type="gramStart"/>
                            <w:r>
                              <w:t>Rand()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9D73C" id="Rectangle 51" o:spid="_x0000_s1037" style="position:absolute;left:0;text-align:left;margin-left:60.75pt;margin-top:.85pt;width:105.75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" fillcolor="#5b9bd5 [3204]" strokecolor="#1f4d78 [1604]" strokeweight="1pt">
                <v:textbox>
                  <w:txbxContent>
                    <w:p w14:paraId="340228AF" w14:textId="5077DA0B" w:rsidR="007B0DCD" w:rsidRDefault="007B0DCD" w:rsidP="007B0DCD">
                      <w:pPr>
                        <w:spacing w:after="0" w:line="240" w:lineRule="auto"/>
                      </w:pPr>
                      <w:proofErr w:type="spellStart"/>
                      <w:proofErr w:type="gramStart"/>
                      <w:r>
                        <w:t>Printf</w:t>
                      </w:r>
                      <w:proofErr w:type="spellEnd"/>
                      <w:r>
                        <w:t>()</w:t>
                      </w:r>
                      <w:proofErr w:type="gramEnd"/>
                    </w:p>
                    <w:p w14:paraId="2E722566" w14:textId="225B5160" w:rsidR="007B0DCD" w:rsidRDefault="007B0DCD" w:rsidP="007B0DCD">
                      <w:pPr>
                        <w:spacing w:after="0" w:line="240" w:lineRule="auto"/>
                      </w:pPr>
                      <w:proofErr w:type="gramStart"/>
                      <w:r>
                        <w:t>Rand()</w:t>
                      </w:r>
                      <w:proofErr w:type="gramEnd"/>
                    </w:p>
                  </w:txbxContent>
                </v:textbox>
              </v:rect>
            </w:pict>
          </mc:Fallback>
        </mc:AlternateContent>
      </w:r>
      <w:r>
        <w:rPr>
          <w:rFonts w:cs="Intel Clear"/>
          <w:color w:val="333333"/>
          <w:szCs w:val="18"/>
        </w:rPr>
        <w:tab/>
      </w:r>
    </w:p>
    <w:p w14:paraId="7275DDAB" w14:textId="2FAC6512" w:rsidR="007B0DCD" w:rsidRDefault="007B0DCD" w:rsidP="00237AA7">
      <w:pPr>
        <w:jc w:val="both"/>
        <w:rPr>
          <w:rFonts w:cs="Intel Clear"/>
          <w:color w:val="333333"/>
          <w:szCs w:val="18"/>
        </w:rPr>
      </w:pPr>
      <w:r>
        <w:rPr>
          <w:rFonts w:cs="Intel Clear"/>
          <w:noProof/>
          <w:color w:val="333333"/>
          <w:szCs w:val="18"/>
        </w:rPr>
        <mc:AlternateContent>
          <mc:Choice Requires="wps">
            <w:drawing>
              <wp:anchor distT="0" distB="0" distL="114300" distR="114300" simplePos="0" relativeHeight="251684864" behindDoc="0" locked="0" layoutInCell="1" allowOverlap="1" wp14:anchorId="08AAF277" wp14:editId="4D86EEA5">
                <wp:simplePos x="0" y="0"/>
                <wp:positionH relativeFrom="column">
                  <wp:posOffset>2124075</wp:posOffset>
                </wp:positionH>
                <wp:positionV relativeFrom="paragraph">
                  <wp:posOffset>89535</wp:posOffset>
                </wp:positionV>
                <wp:extent cx="876300" cy="485775"/>
                <wp:effectExtent l="0" t="0" r="76200" b="47625"/>
                <wp:wrapNone/>
                <wp:docPr id="59" name="Straight Arrow Connector 59"/>
                <wp:cNvGraphicFramePr/>
                <a:graphic xmlns:a="http://schemas.openxmlformats.org/drawingml/2006/main">
                  <a:graphicData uri="http://schemas.microsoft.com/office/word/2010/wordprocessingShape">
                    <wps:wsp>
                      <wps:cNvCnPr/>
                      <wps:spPr>
                        <a:xfrm>
                          <a:off x="0" y="0"/>
                          <a:ext cx="8763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BBCB0" id="Straight Arrow Connector 59" o:spid="_x0000_s1026" type="#_x0000_t32" style="position:absolute;margin-left:167.25pt;margin-top:7.05pt;width:69pt;height:38.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" strokecolor="#5b9bd5 [3204]" strokeweight=".5pt">
                <v:stroke endarrow="block" joinstyle="miter"/>
              </v:shape>
            </w:pict>
          </mc:Fallback>
        </mc:AlternateContent>
      </w:r>
    </w:p>
    <w:p w14:paraId="47BFD73F" w14:textId="66305A9F" w:rsidR="007B0DCD" w:rsidRDefault="007B0DCD" w:rsidP="00237AA7">
      <w:pPr>
        <w:jc w:val="both"/>
        <w:rPr>
          <w:rFonts w:cs="Intel Clear"/>
          <w:color w:val="333333"/>
          <w:szCs w:val="18"/>
        </w:rPr>
      </w:pPr>
      <w:r w:rsidRPr="007B0DCD">
        <w:rPr>
          <w:rFonts w:cs="Intel Clear"/>
          <w:noProof/>
          <w:color w:val="333333"/>
          <w:szCs w:val="18"/>
        </w:rPr>
        <mc:AlternateContent>
          <mc:Choice Requires="wps">
            <w:drawing>
              <wp:anchor distT="45720" distB="45720" distL="114300" distR="114300" simplePos="0" relativeHeight="251691008" behindDoc="0" locked="0" layoutInCell="1" allowOverlap="1" wp14:anchorId="38D02D9D" wp14:editId="00F316FE">
                <wp:simplePos x="0" y="0"/>
                <wp:positionH relativeFrom="column">
                  <wp:posOffset>933450</wp:posOffset>
                </wp:positionH>
                <wp:positionV relativeFrom="paragraph">
                  <wp:posOffset>231775</wp:posOffset>
                </wp:positionV>
                <wp:extent cx="93345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28600"/>
                        </a:xfrm>
                        <a:prstGeom prst="rect">
                          <a:avLst/>
                        </a:prstGeom>
                        <a:solidFill>
                          <a:srgbClr val="FFFFFF"/>
                        </a:solidFill>
                        <a:ln w="9525">
                          <a:noFill/>
                          <a:miter lim="800000"/>
                          <a:headEnd/>
                          <a:tailEnd/>
                        </a:ln>
                      </wps:spPr>
                      <wps:txbx>
                        <w:txbxContent>
                          <w:p w14:paraId="5316E6CE" w14:textId="0210D8B3" w:rsidR="007B0DCD" w:rsidRDefault="007B0DCD">
                            <w:r>
                              <w:t>Libsgx_urts.so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02D9D" id="_x0000_s1038" type="#_x0000_t202" style="position:absolute;left:0;text-align:left;margin-left:73.5pt;margin-top:18.25pt;width:73.5pt;height:1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" stroked="f">
                <v:textbox>
                  <w:txbxContent>
                    <w:p w14:paraId="5316E6CE" w14:textId="0210D8B3" w:rsidR="007B0DCD" w:rsidRDefault="007B0DCD">
                      <w:r>
                        <w:t>Libsgx_urts.so</w:t>
                      </w:r>
                    </w:p>
                  </w:txbxContent>
                </v:textbox>
                <w10:wrap type="square"/>
              </v:shape>
            </w:pict>
          </mc:Fallback>
        </mc:AlternateContent>
      </w:r>
      <w:r>
        <w:rPr>
          <w:rFonts w:cs="Intel Clear"/>
          <w:noProof/>
          <w:color w:val="333333"/>
          <w:szCs w:val="18"/>
        </w:rPr>
        <mc:AlternateContent>
          <mc:Choice Requires="wps">
            <w:drawing>
              <wp:anchor distT="0" distB="0" distL="114300" distR="114300" simplePos="0" relativeHeight="251680768" behindDoc="0" locked="0" layoutInCell="1" allowOverlap="1" wp14:anchorId="56CC6509" wp14:editId="56F14EB8">
                <wp:simplePos x="0" y="0"/>
                <wp:positionH relativeFrom="column">
                  <wp:posOffset>4714875</wp:posOffset>
                </wp:positionH>
                <wp:positionV relativeFrom="paragraph">
                  <wp:posOffset>187960</wp:posOffset>
                </wp:positionV>
                <wp:extent cx="1000125" cy="2857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000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A1048" w14:textId="5DBE06A4" w:rsidR="007B0DCD" w:rsidRDefault="007B0DCD" w:rsidP="007B0DCD">
                            <w:pPr>
                              <w:jc w:val="center"/>
                            </w:pPr>
                            <w:proofErr w:type="spellStart"/>
                            <w:r>
                              <w:t>App.o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C6509" id="Rectangle 55" o:spid="_x0000_s1039" style="position:absolute;left:0;text-align:left;margin-left:371.25pt;margin-top:14.8pt;width:78.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" fillcolor="#5b9bd5 [3204]" strokecolor="#1f4d78 [1604]" strokeweight="1pt">
                <v:textbox>
                  <w:txbxContent>
                    <w:p w14:paraId="665A1048" w14:textId="5DBE06A4" w:rsidR="007B0DCD" w:rsidRDefault="007B0DCD" w:rsidP="007B0DCD">
                      <w:pPr>
                        <w:jc w:val="center"/>
                      </w:pPr>
                      <w:proofErr w:type="spellStart"/>
                      <w:r>
                        <w:t>App.o</w:t>
                      </w:r>
                      <w:proofErr w:type="spellEnd"/>
                    </w:p>
                  </w:txbxContent>
                </v:textbox>
              </v:rect>
            </w:pict>
          </mc:Fallback>
        </mc:AlternateContent>
      </w:r>
    </w:p>
    <w:p w14:paraId="25B172EA" w14:textId="3C5A104E" w:rsidR="007B0DCD" w:rsidRDefault="007B0DCD" w:rsidP="00237AA7">
      <w:pPr>
        <w:jc w:val="both"/>
        <w:rPr>
          <w:rFonts w:cs="Intel Clear"/>
          <w:color w:val="333333"/>
          <w:szCs w:val="18"/>
        </w:rPr>
      </w:pPr>
      <w:r>
        <w:rPr>
          <w:rFonts w:cs="Intel Clear"/>
          <w:noProof/>
          <w:color w:val="333333"/>
          <w:szCs w:val="18"/>
        </w:rPr>
        <mc:AlternateContent>
          <mc:Choice Requires="wps">
            <w:drawing>
              <wp:anchor distT="0" distB="0" distL="114300" distR="114300" simplePos="0" relativeHeight="251681792" behindDoc="0" locked="0" layoutInCell="1" allowOverlap="1" wp14:anchorId="06BB1AEA" wp14:editId="44EB0B26">
                <wp:simplePos x="0" y="0"/>
                <wp:positionH relativeFrom="column">
                  <wp:posOffset>4705351</wp:posOffset>
                </wp:positionH>
                <wp:positionV relativeFrom="paragraph">
                  <wp:posOffset>238125</wp:posOffset>
                </wp:positionV>
                <wp:extent cx="102870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28700" cy="24765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89A7A77" w14:textId="13898921" w:rsidR="007B0DCD" w:rsidRDefault="007B0DCD" w:rsidP="007B0DCD">
                            <w:pPr>
                              <w:jc w:val="center"/>
                            </w:pPr>
                            <w:r>
                              <w:t>Libc.so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1AEA" id="Rectangle 56" o:spid="_x0000_s1040" style="position:absolute;left:0;text-align:left;margin-left:370.5pt;margin-top:18.75pt;width:81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" fillcolor="#a5a5a5 [3206]" strokecolor="white [3201]" strokeweight="1.5pt">
                <v:textbox>
                  <w:txbxContent>
                    <w:p w14:paraId="689A7A77" w14:textId="13898921" w:rsidR="007B0DCD" w:rsidRDefault="007B0DCD" w:rsidP="007B0DCD">
                      <w:pPr>
                        <w:jc w:val="center"/>
                      </w:pPr>
                      <w:r>
                        <w:t>Libc.so</w:t>
                      </w:r>
                    </w:p>
                  </w:txbxContent>
                </v:textbox>
              </v:rect>
            </w:pict>
          </mc:Fallback>
        </mc:AlternateContent>
      </w:r>
      <w:r>
        <w:rPr>
          <w:rFonts w:cs="Intel Clear"/>
          <w:noProof/>
          <w:color w:val="333333"/>
          <w:szCs w:val="18"/>
        </w:rPr>
        <mc:AlternateContent>
          <mc:Choice Requires="wps">
            <w:drawing>
              <wp:anchor distT="0" distB="0" distL="114300" distR="114300" simplePos="0" relativeHeight="251679744" behindDoc="0" locked="0" layoutInCell="1" allowOverlap="1" wp14:anchorId="0B0E8BFB" wp14:editId="05982D11">
                <wp:simplePos x="0" y="0"/>
                <wp:positionH relativeFrom="margin">
                  <wp:align>center</wp:align>
                </wp:positionH>
                <wp:positionV relativeFrom="paragraph">
                  <wp:posOffset>9525</wp:posOffset>
                </wp:positionV>
                <wp:extent cx="1114425" cy="571500"/>
                <wp:effectExtent l="0" t="0" r="28575" b="19050"/>
                <wp:wrapNone/>
                <wp:docPr id="54" name="Oval 54"/>
                <wp:cNvGraphicFramePr/>
                <a:graphic xmlns:a="http://schemas.openxmlformats.org/drawingml/2006/main">
                  <a:graphicData uri="http://schemas.microsoft.com/office/word/2010/wordprocessingShape">
                    <wps:wsp>
                      <wps:cNvSpPr/>
                      <wps:spPr>
                        <a:xfrm>
                          <a:off x="0" y="0"/>
                          <a:ext cx="111442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208CB" w14:textId="249228D5" w:rsidR="007B0DCD" w:rsidRDefault="007B0DCD" w:rsidP="007B0DCD">
                            <w:pPr>
                              <w:jc w:val="center"/>
                            </w:pPr>
                            <w:r>
                              <w:t>Dynamic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E8BFB" id="Oval 54" o:spid="_x0000_s1041" style="position:absolute;left:0;text-align:left;margin-left:0;margin-top:.75pt;width:87.75pt;height:4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" fillcolor="#5b9bd5 [3204]" strokecolor="#1f4d78 [1604]" strokeweight="1pt">
                <v:stroke joinstyle="miter"/>
                <v:textbox>
                  <w:txbxContent>
                    <w:p w14:paraId="468208CB" w14:textId="249228D5" w:rsidR="007B0DCD" w:rsidRDefault="007B0DCD" w:rsidP="007B0DCD">
                      <w:pPr>
                        <w:jc w:val="center"/>
                      </w:pPr>
                      <w:r>
                        <w:t>Dynamic Linker</w:t>
                      </w:r>
                    </w:p>
                  </w:txbxContent>
                </v:textbox>
                <w10:wrap anchorx="margin"/>
              </v:oval>
            </w:pict>
          </mc:Fallback>
        </mc:AlternateContent>
      </w:r>
    </w:p>
    <w:p w14:paraId="23924B7C" w14:textId="0C6FBB60" w:rsidR="007B0DCD" w:rsidRDefault="007B0DCD" w:rsidP="00237AA7">
      <w:pPr>
        <w:jc w:val="both"/>
        <w:rPr>
          <w:rFonts w:cs="Intel Clear"/>
          <w:color w:val="333333"/>
          <w:szCs w:val="18"/>
        </w:rPr>
      </w:pPr>
      <w:r>
        <w:rPr>
          <w:rFonts w:cs="Intel Clear"/>
          <w:noProof/>
          <w:szCs w:val="18"/>
        </w:rPr>
        <mc:AlternateContent>
          <mc:Choice Requires="wps">
            <w:drawing>
              <wp:anchor distT="0" distB="0" distL="114300" distR="114300" simplePos="0" relativeHeight="251682816" behindDoc="0" locked="0" layoutInCell="1" allowOverlap="1" wp14:anchorId="6BB66BC8" wp14:editId="237207F9">
                <wp:simplePos x="0" y="0"/>
                <wp:positionH relativeFrom="column">
                  <wp:posOffset>4714875</wp:posOffset>
                </wp:positionH>
                <wp:positionV relativeFrom="paragraph">
                  <wp:posOffset>237490</wp:posOffset>
                </wp:positionV>
                <wp:extent cx="1000125" cy="2095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000125" cy="209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ED28F6" w14:textId="4D80E9FA" w:rsidR="007B0DCD" w:rsidRDefault="007B0DCD" w:rsidP="007B0DCD">
                            <w:pPr>
                              <w:jc w:val="center"/>
                            </w:pPr>
                            <w:r>
                              <w:t>Libsgx_urts.so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66BC8" id="Rectangle 57" o:spid="_x0000_s1042" style="position:absolute;left:0;text-align:left;margin-left:371.25pt;margin-top:18.7pt;width:78.7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" fillcolor="#a5a5a5 [3206]" strokecolor="#525252 [1606]" strokeweight="1pt">
                <v:textbox>
                  <w:txbxContent>
                    <w:p w14:paraId="29ED28F6" w14:textId="4D80E9FA" w:rsidR="007B0DCD" w:rsidRDefault="007B0DCD" w:rsidP="007B0DCD">
                      <w:pPr>
                        <w:jc w:val="center"/>
                      </w:pPr>
                      <w:r>
                        <w:t>Libsgx_urts.so</w:t>
                      </w:r>
                    </w:p>
                  </w:txbxContent>
                </v:textbox>
              </v:rect>
            </w:pict>
          </mc:Fallback>
        </mc:AlternateContent>
      </w:r>
      <w:r>
        <w:rPr>
          <w:rFonts w:cs="Intel Clear"/>
          <w:noProof/>
          <w:color w:val="333333"/>
          <w:szCs w:val="18"/>
        </w:rPr>
        <mc:AlternateContent>
          <mc:Choice Requires="wps">
            <w:drawing>
              <wp:anchor distT="0" distB="0" distL="114300" distR="114300" simplePos="0" relativeHeight="251686912" behindDoc="0" locked="0" layoutInCell="1" allowOverlap="1" wp14:anchorId="3FC82F2A" wp14:editId="0CA7FE6F">
                <wp:simplePos x="0" y="0"/>
                <wp:positionH relativeFrom="column">
                  <wp:posOffset>2162175</wp:posOffset>
                </wp:positionH>
                <wp:positionV relativeFrom="paragraph">
                  <wp:posOffset>107950</wp:posOffset>
                </wp:positionV>
                <wp:extent cx="714375" cy="219075"/>
                <wp:effectExtent l="0" t="38100" r="47625" b="28575"/>
                <wp:wrapNone/>
                <wp:docPr id="61" name="Straight Arrow Connector 61"/>
                <wp:cNvGraphicFramePr/>
                <a:graphic xmlns:a="http://schemas.openxmlformats.org/drawingml/2006/main">
                  <a:graphicData uri="http://schemas.microsoft.com/office/word/2010/wordprocessingShape">
                    <wps:wsp>
                      <wps:cNvCnPr/>
                      <wps:spPr>
                        <a:xfrm flipV="1">
                          <a:off x="0" y="0"/>
                          <a:ext cx="7143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D1203" id="Straight Arrow Connector 61" o:spid="_x0000_s1026" type="#_x0000_t32" style="position:absolute;margin-left:170.25pt;margin-top:8.5pt;width:56.25pt;height:17.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" strokecolor="#5b9bd5 [3204]" strokeweight=".5pt">
                <v:stroke endarrow="block" joinstyle="miter"/>
              </v:shape>
            </w:pict>
          </mc:Fallback>
        </mc:AlternateContent>
      </w:r>
      <w:r>
        <w:rPr>
          <w:rFonts w:cs="Intel Clear"/>
          <w:noProof/>
          <w:color w:val="333333"/>
          <w:szCs w:val="18"/>
        </w:rPr>
        <mc:AlternateContent>
          <mc:Choice Requires="wps">
            <w:drawing>
              <wp:anchor distT="0" distB="0" distL="114300" distR="114300" simplePos="0" relativeHeight="251685888" behindDoc="0" locked="0" layoutInCell="1" allowOverlap="1" wp14:anchorId="33F2419B" wp14:editId="2A1B0091">
                <wp:simplePos x="0" y="0"/>
                <wp:positionH relativeFrom="column">
                  <wp:posOffset>3990975</wp:posOffset>
                </wp:positionH>
                <wp:positionV relativeFrom="paragraph">
                  <wp:posOffset>69850</wp:posOffset>
                </wp:positionV>
                <wp:extent cx="7239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F939D" id="Straight Arrow Connector 60" o:spid="_x0000_s1026" type="#_x0000_t32" style="position:absolute;margin-left:314.25pt;margin-top:5.5pt;width:5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dbV0w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" strokecolor="#5b9bd5 [3204]" strokeweight=".5pt">
                <v:stroke endarrow="block" joinstyle="miter"/>
              </v:shape>
            </w:pict>
          </mc:Fallback>
        </mc:AlternateContent>
      </w:r>
      <w:r>
        <w:rPr>
          <w:rFonts w:cs="Intel Clear"/>
          <w:noProof/>
          <w:color w:val="333333"/>
          <w:szCs w:val="18"/>
        </w:rPr>
        <mc:AlternateContent>
          <mc:Choice Requires="wps">
            <w:drawing>
              <wp:anchor distT="0" distB="0" distL="114300" distR="114300" simplePos="0" relativeHeight="251677696" behindDoc="0" locked="0" layoutInCell="1" allowOverlap="1" wp14:anchorId="7E6D6BA5" wp14:editId="26E2725B">
                <wp:simplePos x="0" y="0"/>
                <wp:positionH relativeFrom="column">
                  <wp:posOffset>762000</wp:posOffset>
                </wp:positionH>
                <wp:positionV relativeFrom="paragraph">
                  <wp:posOffset>12700</wp:posOffset>
                </wp:positionV>
                <wp:extent cx="1381125" cy="5715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381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6CCFA" w14:textId="0CD98B6F" w:rsidR="007B0DCD" w:rsidRDefault="007B0DCD" w:rsidP="007B0DCD">
                            <w:pPr>
                              <w:jc w:val="center"/>
                            </w:pPr>
                            <w:r>
                              <w:t>Sgx_create_</w:t>
                            </w:r>
                            <w:proofErr w:type="gramStart"/>
                            <w:r>
                              <w:t>enclave()</w:t>
                            </w:r>
                            <w:proofErr w:type="gramEnd"/>
                          </w:p>
                          <w:p w14:paraId="10C6D9C0" w14:textId="0A83F7DB" w:rsidR="007B0DCD" w:rsidRDefault="007B0DCD" w:rsidP="007B0DCD">
                            <w:pPr>
                              <w:jc w:val="center"/>
                            </w:pPr>
                            <w:r>
                              <w:t>Sgx_destroy_</w:t>
                            </w:r>
                            <w:proofErr w:type="gramStart"/>
                            <w:r>
                              <w:t>enclave()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6BA5" id="Rectangle 52" o:spid="_x0000_s1043" style="position:absolute;left:0;text-align:left;margin-left:60pt;margin-top:1pt;width:108.7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" fillcolor="#5b9bd5 [3204]" strokecolor="#1f4d78 [1604]" strokeweight="1pt">
                <v:textbox>
                  <w:txbxContent>
                    <w:p w14:paraId="53B6CCFA" w14:textId="0CD98B6F" w:rsidR="007B0DCD" w:rsidRDefault="007B0DCD" w:rsidP="007B0DCD">
                      <w:pPr>
                        <w:jc w:val="center"/>
                      </w:pPr>
                      <w:r>
                        <w:t>Sgx_create_</w:t>
                      </w:r>
                      <w:proofErr w:type="gramStart"/>
                      <w:r>
                        <w:t>enclave()</w:t>
                      </w:r>
                      <w:proofErr w:type="gramEnd"/>
                    </w:p>
                    <w:p w14:paraId="10C6D9C0" w14:textId="0A83F7DB" w:rsidR="007B0DCD" w:rsidRDefault="007B0DCD" w:rsidP="007B0DCD">
                      <w:pPr>
                        <w:jc w:val="center"/>
                      </w:pPr>
                      <w:r>
                        <w:t>Sgx_destroy_</w:t>
                      </w:r>
                      <w:proofErr w:type="gramStart"/>
                      <w:r>
                        <w:t>enclave()</w:t>
                      </w:r>
                      <w:proofErr w:type="gramEnd"/>
                    </w:p>
                  </w:txbxContent>
                </v:textbox>
              </v:rect>
            </w:pict>
          </mc:Fallback>
        </mc:AlternateContent>
      </w:r>
    </w:p>
    <w:p w14:paraId="4C174108" w14:textId="1CF8B620" w:rsidR="007B0DCD" w:rsidRDefault="007B0DCD" w:rsidP="00237AA7">
      <w:pPr>
        <w:jc w:val="both"/>
        <w:rPr>
          <w:rFonts w:cs="Intel Clear"/>
          <w:color w:val="333333"/>
          <w:szCs w:val="18"/>
        </w:rPr>
      </w:pPr>
    </w:p>
    <w:p w14:paraId="582573F6" w14:textId="77777777" w:rsidR="007B0DCD" w:rsidRDefault="007B0DCD" w:rsidP="00237AA7">
      <w:pPr>
        <w:jc w:val="both"/>
        <w:rPr>
          <w:rFonts w:cs="Intel Clear"/>
          <w:szCs w:val="18"/>
        </w:rPr>
      </w:pPr>
    </w:p>
    <w:p w14:paraId="3326A241" w14:textId="799F2EA4" w:rsidR="007B0DCD" w:rsidRPr="002F0CDF" w:rsidRDefault="007B0DCD" w:rsidP="00237AA7">
      <w:pPr>
        <w:jc w:val="both"/>
        <w:rPr>
          <w:rFonts w:cs="Intel Clear"/>
          <w:szCs w:val="18"/>
        </w:rPr>
      </w:pPr>
    </w:p>
    <w:p w14:paraId="5CC13765" w14:textId="1F2953A2" w:rsidR="007B0DCD" w:rsidRPr="00C42521" w:rsidRDefault="007B0DCD" w:rsidP="00C42521">
      <w:pPr>
        <w:jc w:val="center"/>
        <w:rPr>
          <w:b/>
          <w:i/>
          <w:szCs w:val="24"/>
        </w:rPr>
      </w:pPr>
      <w:r w:rsidRPr="00C42521">
        <w:rPr>
          <w:rFonts w:cs="Intel Clear"/>
          <w:b/>
          <w:i/>
          <w:color w:val="4472C4" w:themeColor="accent5"/>
          <w:szCs w:val="18"/>
        </w:rPr>
        <w:t>Figure 5: Dynamic Linking</w:t>
      </w:r>
    </w:p>
    <w:p w14:paraId="62EFFB47" w14:textId="0867D91D" w:rsidR="002F0CDF" w:rsidRPr="002F0CDF" w:rsidRDefault="002F0CDF" w:rsidP="00237AA7">
      <w:pPr>
        <w:pStyle w:val="Heading1"/>
        <w:jc w:val="both"/>
      </w:pPr>
      <w:r>
        <w:rPr>
          <w:szCs w:val="24"/>
        </w:rPr>
        <w:t xml:space="preserve">Technique’s for Dynamic Loading </w:t>
      </w:r>
    </w:p>
    <w:p w14:paraId="770C2EC9" w14:textId="150839AA" w:rsidR="00475E46" w:rsidRDefault="00140636" w:rsidP="00C42521">
      <w:r>
        <w:rPr>
          <w:szCs w:val="18"/>
        </w:rPr>
        <w:t xml:space="preserve">In </w:t>
      </w:r>
      <w:r w:rsidR="006C4E55">
        <w:rPr>
          <w:szCs w:val="18"/>
        </w:rPr>
        <w:t>C,</w:t>
      </w:r>
      <w:r>
        <w:rPr>
          <w:szCs w:val="18"/>
        </w:rPr>
        <w:t xml:space="preserve"> </w:t>
      </w:r>
      <w:r>
        <w:t xml:space="preserve">there is an API for opening a library, looking up symbols, handling errors, and closing the library. C users will need to include the header file </w:t>
      </w:r>
      <w:r w:rsidRPr="00C42521">
        <w:rPr>
          <w:rFonts w:ascii="Courier New" w:hAnsi="Courier New" w:cs="Courier New"/>
        </w:rPr>
        <w:t>&lt;</w:t>
      </w:r>
      <w:proofErr w:type="spellStart"/>
      <w:r w:rsidRPr="00C42521">
        <w:rPr>
          <w:rFonts w:ascii="Courier New" w:hAnsi="Courier New" w:cs="Courier New"/>
        </w:rPr>
        <w:t>dlfcn.h</w:t>
      </w:r>
      <w:proofErr w:type="spellEnd"/>
      <w:r w:rsidRPr="00C42521">
        <w:rPr>
          <w:rFonts w:ascii="Courier New" w:hAnsi="Courier New" w:cs="Courier New"/>
        </w:rPr>
        <w:t>&gt;</w:t>
      </w:r>
      <w:r>
        <w:t xml:space="preserve"> to use this API.</w:t>
      </w:r>
    </w:p>
    <w:p w14:paraId="7798DE2F" w14:textId="0BF5E112" w:rsidR="006C4E55" w:rsidRDefault="006C4E55" w:rsidP="00C42521">
      <w:r>
        <w:t xml:space="preserve">There are API’s which facilitates the </w:t>
      </w:r>
      <w:r w:rsidR="007B0DCD">
        <w:t>dynamic loading</w:t>
      </w:r>
      <w:r>
        <w:t xml:space="preserve"> functionality.</w:t>
      </w:r>
      <w:r w:rsidR="00C42521">
        <w:t xml:space="preserve"> A f</w:t>
      </w:r>
      <w:r>
        <w:t xml:space="preserve">ew of the relevant one’s are </w:t>
      </w:r>
      <w:r w:rsidR="00C42521">
        <w:t>as follows</w:t>
      </w:r>
      <w:r>
        <w:t>:</w:t>
      </w:r>
    </w:p>
    <w:p w14:paraId="6504BF72" w14:textId="084CE86F" w:rsidR="009671E5" w:rsidRPr="009671E5" w:rsidRDefault="009671E5" w:rsidP="00237AA7">
      <w:pPr>
        <w:jc w:val="both"/>
        <w:rPr>
          <w:b/>
        </w:rPr>
      </w:pPr>
      <w:r w:rsidRPr="009671E5">
        <w:rPr>
          <w:b/>
        </w:rPr>
        <w:t>Dlopen:</w:t>
      </w:r>
    </w:p>
    <w:p w14:paraId="5C3700F1" w14:textId="73D3D280" w:rsidR="006C4E55" w:rsidRDefault="006C4E55" w:rsidP="00237AA7">
      <w:pPr>
        <w:jc w:val="both"/>
      </w:pPr>
      <w:r>
        <w:t xml:space="preserve">The </w:t>
      </w:r>
      <w:proofErr w:type="gramStart"/>
      <w:r w:rsidRPr="00C42521">
        <w:rPr>
          <w:rFonts w:ascii="Courier New" w:hAnsi="Courier New" w:cs="Courier New"/>
        </w:rPr>
        <w:t>dlopen(</w:t>
      </w:r>
      <w:proofErr w:type="gramEnd"/>
      <w:r w:rsidRPr="00C42521">
        <w:rPr>
          <w:rFonts w:ascii="Courier New" w:hAnsi="Courier New" w:cs="Courier New"/>
        </w:rPr>
        <w:t>)</w:t>
      </w:r>
      <w:r>
        <w:t xml:space="preserve"> function opens a library and prepares it for use. In C its prototype is:</w:t>
      </w:r>
    </w:p>
    <w:p w14:paraId="1796E50C" w14:textId="5279E033" w:rsidR="006C4E55" w:rsidRPr="00C42521" w:rsidRDefault="006C4E55" w:rsidP="00C42521">
      <w:pPr>
        <w:ind w:left="720"/>
        <w:jc w:val="both"/>
        <w:rPr>
          <w:rFonts w:ascii="Courier New" w:hAnsi="Courier New" w:cs="Courier New"/>
          <w:szCs w:val="18"/>
        </w:rPr>
      </w:pPr>
      <w:proofErr w:type="gramStart"/>
      <w:r w:rsidRPr="00C42521">
        <w:rPr>
          <w:rFonts w:ascii="Courier New" w:hAnsi="Courier New" w:cs="Courier New"/>
          <w:szCs w:val="18"/>
        </w:rPr>
        <w:t>void</w:t>
      </w:r>
      <w:proofErr w:type="gramEnd"/>
      <w:r w:rsidRPr="00C42521">
        <w:rPr>
          <w:rFonts w:ascii="Courier New" w:hAnsi="Courier New" w:cs="Courier New"/>
          <w:szCs w:val="18"/>
        </w:rPr>
        <w:t xml:space="preserve"> * dlopen(const char *filename, int flag);</w:t>
      </w:r>
    </w:p>
    <w:p w14:paraId="536DA058" w14:textId="647ECBE2" w:rsidR="006C4E55" w:rsidRDefault="006C4E55" w:rsidP="00C42521">
      <w:r>
        <w:t xml:space="preserve">In </w:t>
      </w:r>
      <w:r w:rsidRPr="00C42521">
        <w:rPr>
          <w:rFonts w:ascii="Courier New" w:hAnsi="Courier New" w:cs="Courier New"/>
        </w:rPr>
        <w:t>dlopen()</w:t>
      </w:r>
      <w:r>
        <w:t xml:space="preserve">, the value of </w:t>
      </w:r>
      <w:r>
        <w:rPr>
          <w:rStyle w:val="HTMLTypewriter"/>
          <w:rFonts w:eastAsiaTheme="minorHAnsi"/>
          <w:i/>
          <w:iCs/>
        </w:rPr>
        <w:t>flag</w:t>
      </w:r>
      <w:r>
        <w:t xml:space="preserve"> must be either </w:t>
      </w:r>
      <w:r w:rsidRPr="00C42521">
        <w:rPr>
          <w:rFonts w:ascii="Courier New" w:hAnsi="Courier New" w:cs="Courier New"/>
        </w:rPr>
        <w:t>RTLD_LAZY</w:t>
      </w:r>
      <w:r>
        <w:t xml:space="preserve">, which means “resolve undefined symbols as code from the dynamic library is executed'', or </w:t>
      </w:r>
      <w:r w:rsidRPr="00C42521">
        <w:rPr>
          <w:rFonts w:ascii="Courier New" w:hAnsi="Courier New" w:cs="Courier New"/>
        </w:rPr>
        <w:t>RTLD_NOW</w:t>
      </w:r>
      <w:r>
        <w:t xml:space="preserve">, which means  “resolve all undefined symbols before </w:t>
      </w:r>
      <w:r w:rsidRPr="00C42521">
        <w:rPr>
          <w:rFonts w:ascii="Courier New" w:hAnsi="Courier New" w:cs="Courier New"/>
        </w:rPr>
        <w:t>dlopen()</w:t>
      </w:r>
      <w:r>
        <w:t xml:space="preserve"> returns and fail if this cannot be done''.</w:t>
      </w:r>
      <w:r w:rsidR="0049763D">
        <w:t xml:space="preserve"> </w:t>
      </w:r>
      <w:r>
        <w:t>If the libraries depend on each other (e.g., X depends on Y), then you need to load the depen</w:t>
      </w:r>
      <w:r w:rsidR="00C42521">
        <w:t>denci</w:t>
      </w:r>
      <w:r>
        <w:t>es first (in this example, load Y first, and then X).</w:t>
      </w:r>
    </w:p>
    <w:p w14:paraId="06FDBBC8" w14:textId="0924D4CF" w:rsidR="009671E5" w:rsidRPr="009671E5" w:rsidRDefault="009671E5" w:rsidP="00237AA7">
      <w:pPr>
        <w:jc w:val="both"/>
        <w:rPr>
          <w:b/>
        </w:rPr>
      </w:pPr>
      <w:r w:rsidRPr="009671E5">
        <w:rPr>
          <w:b/>
        </w:rPr>
        <w:t>Dlsym:</w:t>
      </w:r>
    </w:p>
    <w:p w14:paraId="7096C6C8" w14:textId="77777777" w:rsidR="006C4E55" w:rsidRPr="006C4E55" w:rsidRDefault="006C4E55" w:rsidP="00C42521">
      <w:pPr>
        <w:rPr>
          <w:szCs w:val="18"/>
        </w:rPr>
      </w:pPr>
      <w:r w:rsidRPr="006C4E55">
        <w:rPr>
          <w:szCs w:val="18"/>
        </w:rPr>
        <w:t xml:space="preserve">The main routine for using a DL library is </w:t>
      </w:r>
      <w:proofErr w:type="gramStart"/>
      <w:r w:rsidRPr="00C42521">
        <w:rPr>
          <w:rFonts w:ascii="Courier New" w:hAnsi="Courier New" w:cs="Courier New"/>
          <w:szCs w:val="18"/>
        </w:rPr>
        <w:t>dlsym(</w:t>
      </w:r>
      <w:proofErr w:type="gramEnd"/>
      <w:r w:rsidRPr="00C42521">
        <w:rPr>
          <w:rFonts w:ascii="Courier New" w:hAnsi="Courier New" w:cs="Courier New"/>
          <w:szCs w:val="18"/>
        </w:rPr>
        <w:t>3)</w:t>
      </w:r>
      <w:r w:rsidRPr="006C4E55">
        <w:rPr>
          <w:szCs w:val="18"/>
        </w:rPr>
        <w:t xml:space="preserve">, which looks up the value of a symbol in a given (opened) library. This function is defined as: </w:t>
      </w:r>
    </w:p>
    <w:p w14:paraId="5B0C2100" w14:textId="77777777" w:rsidR="007B0DCD" w:rsidRPr="00C42521" w:rsidRDefault="006C4E55" w:rsidP="00C42521">
      <w:pPr>
        <w:spacing w:after="0"/>
        <w:ind w:left="720"/>
        <w:jc w:val="both"/>
        <w:rPr>
          <w:rFonts w:ascii="Courier New" w:hAnsi="Courier New" w:cs="Courier New"/>
          <w:szCs w:val="18"/>
        </w:rPr>
      </w:pPr>
      <w:r w:rsidRPr="00C42521">
        <w:rPr>
          <w:rFonts w:ascii="Courier New" w:hAnsi="Courier New" w:cs="Courier New"/>
          <w:szCs w:val="18"/>
        </w:rPr>
        <w:t xml:space="preserve"> </w:t>
      </w:r>
      <w:proofErr w:type="gramStart"/>
      <w:r w:rsidRPr="00C42521">
        <w:rPr>
          <w:rFonts w:ascii="Courier New" w:hAnsi="Courier New" w:cs="Courier New"/>
          <w:szCs w:val="18"/>
        </w:rPr>
        <w:t>void</w:t>
      </w:r>
      <w:proofErr w:type="gramEnd"/>
      <w:r w:rsidRPr="00C42521">
        <w:rPr>
          <w:rFonts w:ascii="Courier New" w:hAnsi="Courier New" w:cs="Courier New"/>
          <w:szCs w:val="18"/>
        </w:rPr>
        <w:t xml:space="preserve"> * dlsym(void *handle, char *symbol);</w:t>
      </w:r>
      <w:r w:rsidR="007B0DCD" w:rsidRPr="00C42521">
        <w:rPr>
          <w:rFonts w:ascii="Courier New" w:hAnsi="Courier New" w:cs="Courier New"/>
          <w:szCs w:val="18"/>
        </w:rPr>
        <w:t xml:space="preserve"> </w:t>
      </w:r>
    </w:p>
    <w:p w14:paraId="3C810BF1" w14:textId="77777777" w:rsidR="00C42521" w:rsidRDefault="00C42521" w:rsidP="00237AA7">
      <w:pPr>
        <w:spacing w:after="0"/>
        <w:jc w:val="both"/>
      </w:pPr>
    </w:p>
    <w:p w14:paraId="4A3AC254" w14:textId="7B5AD69C" w:rsidR="006C4E55" w:rsidRDefault="009671E5" w:rsidP="00C42521">
      <w:pPr>
        <w:spacing w:after="0"/>
      </w:pPr>
      <w:r>
        <w:t>The</w:t>
      </w:r>
      <w:r w:rsidR="006C4E55">
        <w:t xml:space="preserve"> handle is the value returned from </w:t>
      </w:r>
      <w:r w:rsidR="006C4E55" w:rsidRPr="00C42521">
        <w:rPr>
          <w:rFonts w:ascii="Courier New" w:hAnsi="Courier New" w:cs="Courier New"/>
        </w:rPr>
        <w:t>dlopen</w:t>
      </w:r>
      <w:r w:rsidR="006C4E55">
        <w:t>, and symbol is a NIL-terminated string</w:t>
      </w:r>
    </w:p>
    <w:p w14:paraId="04CEB0F8" w14:textId="77777777" w:rsidR="007B0DCD" w:rsidRDefault="007B0DCD" w:rsidP="00237AA7">
      <w:pPr>
        <w:spacing w:after="0"/>
        <w:jc w:val="both"/>
      </w:pPr>
    </w:p>
    <w:p w14:paraId="323AA56F" w14:textId="37F32C78" w:rsidR="009671E5" w:rsidRPr="009671E5" w:rsidRDefault="009671E5" w:rsidP="00237AA7">
      <w:pPr>
        <w:jc w:val="both"/>
        <w:rPr>
          <w:b/>
        </w:rPr>
      </w:pPr>
      <w:proofErr w:type="gramStart"/>
      <w:r w:rsidRPr="009671E5">
        <w:rPr>
          <w:b/>
        </w:rPr>
        <w:t>dlclose</w:t>
      </w:r>
      <w:proofErr w:type="gramEnd"/>
      <w:r w:rsidRPr="009671E5">
        <w:rPr>
          <w:b/>
        </w:rPr>
        <w:t>:</w:t>
      </w:r>
    </w:p>
    <w:p w14:paraId="0EE964A0" w14:textId="3B403C30" w:rsidR="009671E5" w:rsidRDefault="009671E5" w:rsidP="00C42521">
      <w:r>
        <w:t xml:space="preserve">The converse of </w:t>
      </w:r>
      <w:proofErr w:type="gramStart"/>
      <w:r w:rsidRPr="00C42521">
        <w:rPr>
          <w:rFonts w:ascii="Courier New" w:hAnsi="Courier New" w:cs="Courier New"/>
        </w:rPr>
        <w:t>dlopen(</w:t>
      </w:r>
      <w:proofErr w:type="gramEnd"/>
      <w:r w:rsidRPr="00C42521">
        <w:rPr>
          <w:rFonts w:ascii="Courier New" w:hAnsi="Courier New" w:cs="Courier New"/>
        </w:rPr>
        <w:t>)</w:t>
      </w:r>
      <w:r>
        <w:t xml:space="preserve"> is </w:t>
      </w:r>
      <w:r w:rsidRPr="00C42521">
        <w:rPr>
          <w:rFonts w:ascii="Courier New" w:hAnsi="Courier New" w:cs="Courier New"/>
        </w:rPr>
        <w:t>dlclose()</w:t>
      </w:r>
      <w:r>
        <w:t xml:space="preserve">, which closes a DL library. The dl library maintains link counts for dynamic file handles, so a dynamic library is not actually deallocated until </w:t>
      </w:r>
      <w:r w:rsidRPr="00C42521">
        <w:rPr>
          <w:rFonts w:ascii="Courier New" w:hAnsi="Courier New" w:cs="Courier New"/>
        </w:rPr>
        <w:t>dlclose</w:t>
      </w:r>
      <w:r>
        <w:t xml:space="preserve"> has been called on it as many times as </w:t>
      </w:r>
      <w:r w:rsidRPr="00C42521">
        <w:rPr>
          <w:rFonts w:ascii="Courier New" w:hAnsi="Courier New" w:cs="Courier New"/>
        </w:rPr>
        <w:t>dlopen</w:t>
      </w:r>
      <w:r>
        <w:t xml:space="preserve"> has succeeded on it</w:t>
      </w:r>
      <w:r w:rsidR="00C42521">
        <w:t>.</w:t>
      </w:r>
    </w:p>
    <w:p w14:paraId="166FCBAB" w14:textId="77777777" w:rsidR="00B96A78" w:rsidRDefault="00B96A78" w:rsidP="00C42521"/>
    <w:p w14:paraId="59E50C3A" w14:textId="636E55D8" w:rsidR="00B96A78" w:rsidRDefault="00975A8E" w:rsidP="00B96A78">
      <w:pPr>
        <w:pStyle w:val="Heading1"/>
        <w:jc w:val="both"/>
      </w:pPr>
      <w:r>
        <w:t>Stub functions</w:t>
      </w:r>
      <w:r w:rsidR="00B96A78">
        <w:t xml:space="preserve"> and dynamic loading problem</w:t>
      </w:r>
    </w:p>
    <w:p w14:paraId="432051C0" w14:textId="1C18B6B1" w:rsidR="00B96A78" w:rsidRDefault="00B96A78" w:rsidP="00C42521">
      <w:pPr>
        <w:jc w:val="both"/>
      </w:pPr>
      <w:r>
        <w:t xml:space="preserve">While using </w:t>
      </w:r>
      <w:r w:rsidRPr="00024D11">
        <w:rPr>
          <w:rFonts w:ascii="Courier New" w:hAnsi="Courier New" w:cs="Courier New"/>
        </w:rPr>
        <w:t>dlibrary</w:t>
      </w:r>
      <w:r>
        <w:t xml:space="preserve"> calls for implementing dynamic loading, we ran in to issue of ‘undefined references’ </w:t>
      </w:r>
      <w:r w:rsidR="000A7ECA">
        <w:t>error with below signature:</w:t>
      </w:r>
    </w:p>
    <w:p w14:paraId="11FEBAA0" w14:textId="77777777" w:rsidR="00B96A78" w:rsidRDefault="00B96A78" w:rsidP="00B96A78">
      <w:pPr>
        <w:rPr>
          <w:rFonts w:cs="Intel Clear"/>
          <w:i/>
          <w:color w:val="000000"/>
          <w:szCs w:val="18"/>
        </w:rPr>
      </w:pPr>
      <w:r w:rsidRPr="00B96A78">
        <w:rPr>
          <w:rFonts w:cs="Intel Clear"/>
          <w:i/>
          <w:color w:val="000000"/>
          <w:szCs w:val="18"/>
        </w:rPr>
        <w:t>/opt/intel/sgxsdk/SampleCode/SampleEnclave/App/Enclave_u.c:36: undefined reference to `sgx_ecall'</w:t>
      </w:r>
      <w:r w:rsidRPr="00B96A78">
        <w:rPr>
          <w:rFonts w:cs="Intel Clear"/>
          <w:i/>
          <w:color w:val="000000"/>
          <w:szCs w:val="18"/>
        </w:rPr>
        <w:br/>
        <w:t xml:space="preserve">collect2: error: </w:t>
      </w:r>
      <w:proofErr w:type="spellStart"/>
      <w:r w:rsidRPr="00B96A78">
        <w:rPr>
          <w:rFonts w:cs="Intel Clear"/>
          <w:i/>
          <w:color w:val="000000"/>
          <w:szCs w:val="18"/>
        </w:rPr>
        <w:t>ld</w:t>
      </w:r>
      <w:proofErr w:type="spellEnd"/>
      <w:r w:rsidRPr="00B96A78">
        <w:rPr>
          <w:rFonts w:cs="Intel Clear"/>
          <w:i/>
          <w:color w:val="000000"/>
          <w:szCs w:val="18"/>
        </w:rPr>
        <w:t xml:space="preserve"> returned 1 exit status</w:t>
      </w:r>
      <w:r w:rsidRPr="00B96A78">
        <w:rPr>
          <w:rFonts w:cs="Intel Clear"/>
          <w:i/>
          <w:color w:val="000000"/>
          <w:szCs w:val="18"/>
        </w:rPr>
        <w:br/>
        <w:t>Makefile</w:t>
      </w:r>
      <w:proofErr w:type="gramStart"/>
      <w:r w:rsidRPr="00B96A78">
        <w:rPr>
          <w:rFonts w:cs="Intel Clear"/>
          <w:i/>
          <w:color w:val="000000"/>
          <w:szCs w:val="18"/>
        </w:rPr>
        <w:t>:210</w:t>
      </w:r>
      <w:proofErr w:type="gramEnd"/>
      <w:r w:rsidRPr="00B96A78">
        <w:rPr>
          <w:rFonts w:cs="Intel Clear"/>
          <w:i/>
          <w:color w:val="000000"/>
          <w:szCs w:val="18"/>
        </w:rPr>
        <w:t>: recipe for target 'app' failed</w:t>
      </w:r>
      <w:r w:rsidRPr="00B96A78">
        <w:rPr>
          <w:rFonts w:cs="Intel Clear"/>
          <w:i/>
          <w:color w:val="000000"/>
          <w:szCs w:val="18"/>
        </w:rPr>
        <w:br/>
        <w:t>make: *** [app] Error 1</w:t>
      </w:r>
    </w:p>
    <w:p w14:paraId="4E3918F0" w14:textId="7E3AD257" w:rsidR="008B3BB2" w:rsidRDefault="00176A9C" w:rsidP="00B96A78">
      <w:pPr>
        <w:rPr>
          <w:rFonts w:cs="Intel Clear"/>
          <w:color w:val="000000"/>
          <w:szCs w:val="18"/>
        </w:rPr>
      </w:pPr>
      <w:proofErr w:type="gramStart"/>
      <w:r>
        <w:rPr>
          <w:rFonts w:ascii="Courier New" w:hAnsi="Courier New" w:cs="Courier New"/>
          <w:color w:val="000000"/>
          <w:szCs w:val="18"/>
        </w:rPr>
        <w:t>s</w:t>
      </w:r>
      <w:r w:rsidR="00B61179" w:rsidRPr="00024D11">
        <w:rPr>
          <w:rFonts w:ascii="Courier New" w:hAnsi="Courier New" w:cs="Courier New"/>
          <w:color w:val="000000"/>
          <w:szCs w:val="18"/>
        </w:rPr>
        <w:t>gx_ecall</w:t>
      </w:r>
      <w:proofErr w:type="gramEnd"/>
      <w:r w:rsidR="00B61179">
        <w:rPr>
          <w:rFonts w:cs="Intel Clear"/>
          <w:color w:val="000000"/>
          <w:szCs w:val="18"/>
        </w:rPr>
        <w:t xml:space="preserve"> is part of generated </w:t>
      </w:r>
      <w:r w:rsidR="000A7ECA">
        <w:rPr>
          <w:rFonts w:cs="Intel Clear"/>
          <w:color w:val="000000"/>
          <w:szCs w:val="18"/>
        </w:rPr>
        <w:t>untrusted code and while compiling and linking,</w:t>
      </w:r>
      <w:r w:rsidR="00B61179">
        <w:rPr>
          <w:rFonts w:cs="Intel Clear"/>
          <w:color w:val="000000"/>
          <w:szCs w:val="18"/>
        </w:rPr>
        <w:t xml:space="preserve"> </w:t>
      </w:r>
      <w:r w:rsidR="00B61179" w:rsidRPr="00024D11">
        <w:rPr>
          <w:rFonts w:ascii="Courier New" w:hAnsi="Courier New" w:cs="Courier New"/>
          <w:color w:val="000000"/>
          <w:szCs w:val="18"/>
        </w:rPr>
        <w:t>sgx_ecall</w:t>
      </w:r>
      <w:r w:rsidR="000A7ECA">
        <w:rPr>
          <w:rFonts w:cs="Intel Clear"/>
          <w:color w:val="000000"/>
          <w:szCs w:val="18"/>
        </w:rPr>
        <w:t xml:space="preserve"> symbol was</w:t>
      </w:r>
      <w:r w:rsidR="00B61179">
        <w:rPr>
          <w:rFonts w:cs="Intel Clear"/>
          <w:color w:val="000000"/>
          <w:szCs w:val="18"/>
        </w:rPr>
        <w:t xml:space="preserve"> not </w:t>
      </w:r>
      <w:r w:rsidR="000A7ECA">
        <w:rPr>
          <w:rFonts w:cs="Intel Clear"/>
          <w:color w:val="000000"/>
          <w:szCs w:val="18"/>
        </w:rPr>
        <w:t>resolved,</w:t>
      </w:r>
      <w:r w:rsidR="00B61179">
        <w:rPr>
          <w:rFonts w:cs="Intel Clear"/>
          <w:color w:val="000000"/>
          <w:szCs w:val="18"/>
        </w:rPr>
        <w:t xml:space="preserve"> hence undefined reference error is thrown. To overcome this kin</w:t>
      </w:r>
      <w:r w:rsidR="00061014">
        <w:rPr>
          <w:rFonts w:cs="Intel Clear"/>
          <w:color w:val="000000"/>
          <w:szCs w:val="18"/>
        </w:rPr>
        <w:t>d of undefined reference errors</w:t>
      </w:r>
      <w:r w:rsidR="00B61179">
        <w:rPr>
          <w:rFonts w:cs="Intel Clear"/>
          <w:color w:val="000000"/>
          <w:szCs w:val="18"/>
        </w:rPr>
        <w:t xml:space="preserve">, we are using stub functions </w:t>
      </w:r>
      <w:r w:rsidR="00024D11">
        <w:rPr>
          <w:rFonts w:cs="Intel Clear"/>
          <w:color w:val="000000"/>
          <w:szCs w:val="18"/>
        </w:rPr>
        <w:t>that</w:t>
      </w:r>
      <w:r w:rsidR="000A7ECA">
        <w:rPr>
          <w:rFonts w:cs="Intel Clear"/>
          <w:color w:val="000000"/>
          <w:szCs w:val="18"/>
        </w:rPr>
        <w:t xml:space="preserve"> act as </w:t>
      </w:r>
      <w:r w:rsidR="00B61179">
        <w:rPr>
          <w:rFonts w:cs="Intel Clear"/>
          <w:color w:val="000000"/>
          <w:szCs w:val="18"/>
        </w:rPr>
        <w:t xml:space="preserve">placeholders for </w:t>
      </w:r>
      <w:r w:rsidR="000A7ECA">
        <w:rPr>
          <w:rFonts w:cs="Intel Clear"/>
          <w:color w:val="000000"/>
          <w:szCs w:val="18"/>
        </w:rPr>
        <w:t xml:space="preserve">the </w:t>
      </w:r>
      <w:r w:rsidR="00B61179">
        <w:rPr>
          <w:rFonts w:cs="Intel Clear"/>
          <w:color w:val="000000"/>
          <w:szCs w:val="18"/>
        </w:rPr>
        <w:t>actual functions.</w:t>
      </w:r>
      <w:r w:rsidR="00975A8E">
        <w:rPr>
          <w:rFonts w:cs="Intel Clear"/>
          <w:color w:val="000000"/>
          <w:szCs w:val="18"/>
        </w:rPr>
        <w:t xml:space="preserve"> </w:t>
      </w:r>
    </w:p>
    <w:p w14:paraId="0A86EF23" w14:textId="1F78C806" w:rsidR="006D6909" w:rsidRDefault="000A7ECA" w:rsidP="00B96A78">
      <w:pPr>
        <w:rPr>
          <w:rFonts w:cs="Intel Clear"/>
          <w:color w:val="000000"/>
          <w:szCs w:val="18"/>
        </w:rPr>
      </w:pPr>
      <w:r>
        <w:rPr>
          <w:rFonts w:cs="Intel Clear"/>
          <w:color w:val="000000"/>
          <w:szCs w:val="18"/>
        </w:rPr>
        <w:lastRenderedPageBreak/>
        <w:t xml:space="preserve">In the above case, we define stub functions for the core </w:t>
      </w:r>
      <w:r w:rsidR="00024D11">
        <w:rPr>
          <w:rFonts w:cs="Intel Clear"/>
          <w:color w:val="000000"/>
          <w:szCs w:val="18"/>
        </w:rPr>
        <w:t>SGX</w:t>
      </w:r>
      <w:r>
        <w:rPr>
          <w:rFonts w:cs="Intel Clear"/>
          <w:color w:val="000000"/>
          <w:szCs w:val="18"/>
        </w:rPr>
        <w:t xml:space="preserve"> functions which are referenced by the application. </w:t>
      </w:r>
      <w:r w:rsidRPr="00024D11">
        <w:rPr>
          <w:rFonts w:ascii="Courier New" w:hAnsi="Courier New" w:cs="Courier New"/>
          <w:color w:val="000000"/>
          <w:szCs w:val="18"/>
        </w:rPr>
        <w:t>Sgx_stub.c</w:t>
      </w:r>
      <w:r>
        <w:rPr>
          <w:rFonts w:cs="Intel Clear"/>
          <w:color w:val="000000"/>
          <w:szCs w:val="18"/>
        </w:rPr>
        <w:t xml:space="preserve"> contains the stub definitions wherein we dynamically resolve the</w:t>
      </w:r>
      <w:r w:rsidR="006D6909">
        <w:rPr>
          <w:rFonts w:cs="Intel Clear"/>
          <w:color w:val="000000"/>
          <w:szCs w:val="18"/>
        </w:rPr>
        <w:t xml:space="preserve"> </w:t>
      </w:r>
      <w:r w:rsidR="00922D31">
        <w:rPr>
          <w:rFonts w:cs="Intel Clear"/>
          <w:color w:val="000000"/>
          <w:szCs w:val="18"/>
        </w:rPr>
        <w:t>requested symbol</w:t>
      </w:r>
      <w:r>
        <w:rPr>
          <w:rFonts w:cs="Intel Clear"/>
          <w:color w:val="000000"/>
          <w:szCs w:val="18"/>
        </w:rPr>
        <w:t xml:space="preserve"> using </w:t>
      </w:r>
      <w:r w:rsidRPr="00024D11">
        <w:rPr>
          <w:rFonts w:ascii="Courier New" w:hAnsi="Courier New" w:cs="Courier New"/>
          <w:color w:val="000000"/>
          <w:szCs w:val="18"/>
        </w:rPr>
        <w:t>dlsym</w:t>
      </w:r>
      <w:r>
        <w:rPr>
          <w:rFonts w:cs="Intel Clear"/>
          <w:color w:val="000000"/>
          <w:szCs w:val="18"/>
        </w:rPr>
        <w:t xml:space="preserve"> </w:t>
      </w:r>
      <w:r w:rsidRPr="00024D11">
        <w:rPr>
          <w:rFonts w:ascii="Courier New" w:hAnsi="Courier New" w:cs="Courier New"/>
          <w:color w:val="000000"/>
          <w:szCs w:val="18"/>
        </w:rPr>
        <w:t>dlibrary</w:t>
      </w:r>
      <w:r>
        <w:rPr>
          <w:rFonts w:cs="Intel Clear"/>
          <w:color w:val="000000"/>
          <w:szCs w:val="18"/>
        </w:rPr>
        <w:t xml:space="preserve"> call. </w:t>
      </w:r>
    </w:p>
    <w:p w14:paraId="1D297254" w14:textId="31A46232" w:rsidR="00922D31" w:rsidRPr="00024D11" w:rsidRDefault="006D6909" w:rsidP="00024D11">
      <w:pPr>
        <w:jc w:val="center"/>
        <w:rPr>
          <w:rFonts w:cs="Intel Clear"/>
          <w:b/>
          <w:i/>
          <w:szCs w:val="18"/>
        </w:rPr>
      </w:pPr>
      <w:r w:rsidRPr="00922D31">
        <w:rPr>
          <w:rFonts w:cs="Intel Clear"/>
          <w:noProof/>
          <w:color w:val="4472C4" w:themeColor="accent5"/>
          <w:szCs w:val="18"/>
        </w:rPr>
        <w:drawing>
          <wp:inline distT="0" distB="0" distL="0" distR="0" wp14:anchorId="74474B3B" wp14:editId="547EBD1A">
            <wp:extent cx="6715125" cy="98679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b-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6715125" cy="986790"/>
                    </a:xfrm>
                    <a:prstGeom prst="rect">
                      <a:avLst/>
                    </a:prstGeom>
                  </pic:spPr>
                </pic:pic>
              </a:graphicData>
            </a:graphic>
          </wp:inline>
        </w:drawing>
      </w:r>
      <w:r w:rsidR="00B96A78" w:rsidRPr="00922D31">
        <w:rPr>
          <w:rFonts w:cs="Intel Clear"/>
          <w:color w:val="4472C4" w:themeColor="accent5"/>
          <w:szCs w:val="18"/>
        </w:rPr>
        <w:br/>
      </w:r>
      <w:r w:rsidR="00922D31" w:rsidRPr="00024D11">
        <w:rPr>
          <w:rFonts w:cs="Intel Clear"/>
          <w:b/>
          <w:i/>
          <w:color w:val="4472C4" w:themeColor="accent5"/>
          <w:szCs w:val="18"/>
        </w:rPr>
        <w:t>Figure 6: Illustrating a</w:t>
      </w:r>
      <w:r w:rsidR="00176A9C">
        <w:rPr>
          <w:rFonts w:cs="Intel Clear"/>
          <w:b/>
          <w:i/>
          <w:color w:val="4472C4" w:themeColor="accent5"/>
          <w:szCs w:val="18"/>
        </w:rPr>
        <w:t>n</w:t>
      </w:r>
      <w:r w:rsidR="00922D31" w:rsidRPr="00024D11">
        <w:rPr>
          <w:rFonts w:cs="Intel Clear"/>
          <w:b/>
          <w:i/>
          <w:color w:val="4472C4" w:themeColor="accent5"/>
          <w:szCs w:val="18"/>
        </w:rPr>
        <w:t xml:space="preserve"> SGX stub call</w:t>
      </w:r>
    </w:p>
    <w:p w14:paraId="732CE030" w14:textId="55B5CCDF" w:rsidR="007B0DCD" w:rsidRDefault="007B0DCD" w:rsidP="00237AA7">
      <w:pPr>
        <w:pStyle w:val="Heading1"/>
        <w:jc w:val="both"/>
      </w:pPr>
      <w:r>
        <w:t>Summary</w:t>
      </w:r>
    </w:p>
    <w:p w14:paraId="49000296" w14:textId="11CD27B8" w:rsidR="007B0DCD" w:rsidRDefault="007B0DCD" w:rsidP="00237AA7">
      <w:pPr>
        <w:jc w:val="both"/>
      </w:pPr>
      <w:r>
        <w:t>We have covered the technique of dynamic loading of shared objects to build SGX Applications in Linux. SGX Applications require untrusted libraries at runtime</w:t>
      </w:r>
      <w:r w:rsidR="0049763D">
        <w:t>, but s</w:t>
      </w:r>
      <w:r>
        <w:t xml:space="preserve">ometimes </w:t>
      </w:r>
      <w:r w:rsidR="0049763D">
        <w:t xml:space="preserve">the </w:t>
      </w:r>
      <w:r w:rsidR="00176A9C">
        <w:t xml:space="preserve">Intel SGX </w:t>
      </w:r>
      <w:r>
        <w:t xml:space="preserve">PSW may not be installed on the system. Dynamic </w:t>
      </w:r>
      <w:r w:rsidR="0049763D">
        <w:t xml:space="preserve">loading </w:t>
      </w:r>
      <w:r>
        <w:t xml:space="preserve">helps </w:t>
      </w:r>
      <w:r w:rsidR="0049763D">
        <w:t xml:space="preserve">this situation by </w:t>
      </w:r>
      <w:r>
        <w:t>resolv</w:t>
      </w:r>
      <w:r w:rsidR="0049763D">
        <w:t>ing</w:t>
      </w:r>
      <w:r>
        <w:t xml:space="preserve"> symbols at runtime.</w:t>
      </w:r>
      <w:r w:rsidR="0049763D">
        <w:t xml:space="preserve"> </w:t>
      </w:r>
      <w:r>
        <w:t xml:space="preserve">The applications that require SGX </w:t>
      </w:r>
      <w:r w:rsidR="0049763D">
        <w:t xml:space="preserve">can then </w:t>
      </w:r>
      <w:r>
        <w:t xml:space="preserve">exit gracefully if required libraries </w:t>
      </w:r>
      <w:r w:rsidR="00706F34">
        <w:t>are</w:t>
      </w:r>
      <w:r>
        <w:t xml:space="preserve"> not pre</w:t>
      </w:r>
      <w:r w:rsidR="00706F34">
        <w:t>sent in the system.</w:t>
      </w:r>
    </w:p>
    <w:p w14:paraId="380182F6" w14:textId="69E31DED" w:rsidR="00475E46" w:rsidRPr="009306E4" w:rsidRDefault="00475E46" w:rsidP="00237AA7">
      <w:pPr>
        <w:pStyle w:val="Heading1"/>
        <w:jc w:val="both"/>
      </w:pPr>
      <w:r w:rsidRPr="009306E4">
        <w:t>References</w:t>
      </w:r>
    </w:p>
    <w:p w14:paraId="46A2ED72" w14:textId="595A589A" w:rsidR="006947DE" w:rsidRPr="006947DE" w:rsidRDefault="00AB1E82" w:rsidP="00024D11">
      <w:pPr>
        <w:pStyle w:val="ListParagraph"/>
        <w:numPr>
          <w:ilvl w:val="0"/>
          <w:numId w:val="23"/>
        </w:numPr>
        <w:spacing w:after="200" w:line="276" w:lineRule="auto"/>
        <w:ind w:left="360"/>
        <w:rPr>
          <w:rFonts w:cs="Intel Clear"/>
          <w:szCs w:val="18"/>
        </w:rPr>
      </w:pPr>
      <w:hyperlink r:id="rId16" w:history="1">
        <w:r w:rsidR="006947DE" w:rsidRPr="00024D11">
          <w:rPr>
            <w:rStyle w:val="Hyperlink"/>
            <w:rFonts w:cs="Intel Clear"/>
            <w:color w:val="00B0F0"/>
            <w:szCs w:val="18"/>
          </w:rPr>
          <w:t>https://software.intel.com/en-us/articles/intel-software-guard-extensions-tutorial-part-1-foundation</w:t>
        </w:r>
      </w:hyperlink>
      <w:r w:rsidR="006947DE">
        <w:rPr>
          <w:rFonts w:cs="Intel Clear"/>
          <w:szCs w:val="18"/>
        </w:rPr>
        <w:t xml:space="preserve"> -</w:t>
      </w:r>
      <w:r w:rsidR="006947DE" w:rsidRPr="006947DE">
        <w:rPr>
          <w:rFonts w:cs="Intel Clear"/>
          <w:szCs w:val="18"/>
        </w:rPr>
        <w:t xml:space="preserve"> Intel Corporation</w:t>
      </w:r>
      <w:r w:rsidR="00024D11">
        <w:rPr>
          <w:rFonts w:cs="Intel Clear"/>
          <w:szCs w:val="18"/>
        </w:rPr>
        <w:t>.</w:t>
      </w:r>
    </w:p>
    <w:p w14:paraId="2D09FA93" w14:textId="64C8341D" w:rsidR="00475E46" w:rsidRPr="00024D11" w:rsidRDefault="00AB1E82" w:rsidP="00024D11">
      <w:pPr>
        <w:pStyle w:val="ListParagraph"/>
        <w:numPr>
          <w:ilvl w:val="0"/>
          <w:numId w:val="23"/>
        </w:numPr>
        <w:spacing w:after="200" w:line="276" w:lineRule="auto"/>
        <w:ind w:left="360"/>
        <w:rPr>
          <w:rFonts w:cs="Intel Clear"/>
          <w:szCs w:val="18"/>
        </w:rPr>
      </w:pPr>
      <w:hyperlink r:id="rId17" w:history="1">
        <w:r w:rsidR="00024D11" w:rsidRPr="00300EE1">
          <w:rPr>
            <w:rStyle w:val="Hyperlink"/>
            <w:rFonts w:cs="Intel Clear"/>
            <w:szCs w:val="18"/>
          </w:rPr>
          <w:t>http://tldp.org/HOWTO/Program-Library-HOWTO/dl-libraries.html</w:t>
        </w:r>
      </w:hyperlink>
    </w:p>
    <w:p w14:paraId="0F40D4D3" w14:textId="77777777" w:rsidR="00024D11" w:rsidRDefault="00024D11" w:rsidP="00024D11">
      <w:pPr>
        <w:spacing w:after="200" w:line="276" w:lineRule="auto"/>
        <w:rPr>
          <w:rFonts w:cs="Intel Clear"/>
          <w:szCs w:val="18"/>
        </w:rPr>
      </w:pPr>
    </w:p>
    <w:p w14:paraId="6ED98A37" w14:textId="77777777" w:rsidR="00675990" w:rsidRDefault="00024D11" w:rsidP="00675990">
      <w:pPr>
        <w:rPr>
          <w:rStyle w:val="fontstyle01"/>
        </w:rPr>
      </w:pPr>
      <w:r>
        <w:rPr>
          <w:rFonts w:cs="Intel Clear"/>
          <w:szCs w:val="18"/>
        </w:rPr>
        <w:br w:type="column"/>
      </w:r>
      <w:r w:rsidR="00675990">
        <w:rPr>
          <w:rStyle w:val="fontstyle01"/>
        </w:rPr>
        <w:lastRenderedPageBreak/>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2A98655B" w14:textId="77777777" w:rsidR="00675990" w:rsidRDefault="00675990" w:rsidP="00675990">
      <w:pPr>
        <w:rPr>
          <w:rStyle w:val="fontstyle01"/>
        </w:rPr>
      </w:pPr>
      <w:r>
        <w:rPr>
          <w:rStyle w:val="fontstyle01"/>
        </w:rPr>
        <w:t>A "Mission Critical Application" is any application in which failure of the Intel Product could result, directly or indirectly, in personal injury or death. SHOULD YOU PURCHASE OR USE INTEL'S PRODUCTS FOR ANY SUCH MISSION CRITICAL APPLICATION, YOU SHALL INDEMNIFY AND HOLD INTEL® AND ITS SUBSIDIARIES, SUBCONTRACTORS AND AFFILIATES, AND THE DIRECTORS, OFFICERS, AND EMPLOYEES OF EACH, HARMLESS AGAINST ALL CLAIMS COSTS, DAMAGES, AND EXPENSES AND REASONABLE ATTORNEYS' FEES ARISING OUT OF, DIRECTLY OR INDIRECTLY, ANY CLAIM OF PRODUCT LIABILITY, PERSONAL INJURY, OR DEATH ARISING IN ANY WAY OUT OF SUCH MISSION CRITICAL APPLICATION, WHETHER OR NOT INTEL® OR ITS SUBCONTRACTOR WAS NEGLIGENT IN THE DESIGN, MANUFACTURE, OR WARNING OF THE INTEL® PRODUCT OR ANY OF ITS PARTS.</w:t>
      </w:r>
    </w:p>
    <w:p w14:paraId="337513D3" w14:textId="77777777" w:rsidR="00675990" w:rsidRDefault="00675990" w:rsidP="00675990">
      <w:pPr>
        <w:rPr>
          <w:rStyle w:val="fontstyle01"/>
        </w:rPr>
      </w:pPr>
      <w:r>
        <w:rPr>
          <w:rStyle w:val="fontstyle01"/>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2D864F3C" w14:textId="77777777" w:rsidR="00675990" w:rsidRDefault="00675990" w:rsidP="00675990">
      <w:pPr>
        <w:rPr>
          <w:rStyle w:val="fontstyle01"/>
        </w:rPr>
      </w:pPr>
      <w:r>
        <w:rPr>
          <w:rStyle w:val="fontstyle01"/>
        </w:rPr>
        <w:t>No computer system can provide absolute security under all conditions. Built-in security features available on select Intel® processors may require additional software, hardware, services and/or an Internet connection. Results may vary depending upon configuration. Consult your system manufacturer for more details.</w:t>
      </w:r>
    </w:p>
    <w:p w14:paraId="149A7283" w14:textId="77777777" w:rsidR="00675990" w:rsidRDefault="00675990" w:rsidP="00675990">
      <w:pPr>
        <w:rPr>
          <w:rStyle w:val="fontstyle01"/>
        </w:rPr>
      </w:pPr>
      <w:r>
        <w:rPr>
          <w:rStyle w:val="fontstyle01"/>
        </w:rPr>
        <w:t>Intel®, the Intel® Logo, Intel® Inside, Intel® Core™, Intel® Atom™, and Intel® Xeon® are trademarks of Intel Corporation in the U.S. and/or other countries. Other names and brands may be claimed as the property of others.</w:t>
      </w:r>
    </w:p>
    <w:p w14:paraId="0427CA89" w14:textId="77777777" w:rsidR="00675990" w:rsidRDefault="00675990" w:rsidP="00675990">
      <w:pPr>
        <w:rPr>
          <w:rStyle w:val="fontstyle01"/>
        </w:rPr>
      </w:pPr>
      <w:r>
        <w:rPr>
          <w:rStyle w:val="fontstyle01"/>
        </w:rPr>
        <w:t>* Other names and brands may be claimed as properties of others.</w:t>
      </w:r>
    </w:p>
    <w:p w14:paraId="16DE6777" w14:textId="37D82DF5" w:rsidR="00024D11" w:rsidRPr="00675990" w:rsidRDefault="00675990" w:rsidP="00675990">
      <w:r>
        <w:rPr>
          <w:rStyle w:val="fontstyle01"/>
        </w:rPr>
        <w:t>Copyright © 2017 Intel® Corporation</w:t>
      </w:r>
      <w:bookmarkStart w:id="0" w:name="_GoBack"/>
      <w:bookmarkEnd w:id="0"/>
    </w:p>
    <w:sectPr w:rsidR="00024D11" w:rsidRPr="00675990" w:rsidSect="00C66525">
      <w:headerReference w:type="default" r:id="rId18"/>
      <w:footerReference w:type="default" r:id="rId19"/>
      <w:headerReference w:type="first" r:id="rId20"/>
      <w:foot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C6DF5" w14:textId="77777777" w:rsidR="00AB1E82" w:rsidRDefault="00AB1E82" w:rsidP="0010173B">
      <w:pPr>
        <w:spacing w:after="0" w:line="240" w:lineRule="auto"/>
      </w:pPr>
      <w:r>
        <w:separator/>
      </w:r>
    </w:p>
  </w:endnote>
  <w:endnote w:type="continuationSeparator" w:id="0">
    <w:p w14:paraId="5BE17A96" w14:textId="77777777" w:rsidR="00AB1E82" w:rsidRDefault="00AB1E82" w:rsidP="00101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tel Clear">
    <w:panose1 w:val="020B0604020203020204"/>
    <w:charset w:val="00"/>
    <w:family w:val="swiss"/>
    <w:pitch w:val="variable"/>
    <w:sig w:usb0="E10006FF" w:usb1="400060FB" w:usb2="00000028"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tel Clear Pro">
    <w:altName w:val="Arial"/>
    <w:panose1 w:val="020B0804020202060201"/>
    <w:charset w:val="00"/>
    <w:family w:val="swiss"/>
    <w:pitch w:val="variable"/>
    <w:sig w:usb0="A100067F" w:usb1="000060FB" w:usb2="00000028"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02844"/>
      <w:docPartObj>
        <w:docPartGallery w:val="Page Numbers (Bottom of Page)"/>
        <w:docPartUnique/>
      </w:docPartObj>
    </w:sdtPr>
    <w:sdtEndPr>
      <w:rPr>
        <w:noProof/>
      </w:rPr>
    </w:sdtEndPr>
    <w:sdtContent>
      <w:p w14:paraId="29545179" w14:textId="77777777" w:rsidR="008040CC" w:rsidRDefault="007F5183">
        <w:pPr>
          <w:pStyle w:val="Footer"/>
          <w:jc w:val="right"/>
        </w:pPr>
        <w:r>
          <w:fldChar w:fldCharType="begin"/>
        </w:r>
        <w:r w:rsidR="008040CC">
          <w:instrText xml:space="preserve"> PAGE   \* MERGEFORMAT </w:instrText>
        </w:r>
        <w:r>
          <w:fldChar w:fldCharType="separate"/>
        </w:r>
        <w:r w:rsidR="00675990">
          <w:rPr>
            <w:noProof/>
          </w:rPr>
          <w:t>5</w:t>
        </w:r>
        <w:r>
          <w:rPr>
            <w:noProof/>
          </w:rPr>
          <w:fldChar w:fldCharType="end"/>
        </w:r>
      </w:p>
    </w:sdtContent>
  </w:sdt>
  <w:p w14:paraId="22C655C4" w14:textId="77777777" w:rsidR="008040CC" w:rsidRDefault="00804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176472"/>
      <w:docPartObj>
        <w:docPartGallery w:val="Page Numbers (Bottom of Page)"/>
        <w:docPartUnique/>
      </w:docPartObj>
    </w:sdtPr>
    <w:sdtEndPr>
      <w:rPr>
        <w:noProof/>
      </w:rPr>
    </w:sdtEndPr>
    <w:sdtContent>
      <w:p w14:paraId="29BE5CF0" w14:textId="6F100FBB" w:rsidR="008040CC" w:rsidRDefault="007F5183" w:rsidP="00675990">
        <w:pPr>
          <w:pStyle w:val="Footer"/>
          <w:jc w:val="right"/>
        </w:pPr>
        <w:r>
          <w:fldChar w:fldCharType="begin"/>
        </w:r>
        <w:r w:rsidR="008040CC">
          <w:instrText xml:space="preserve"> PAGE   \* MERGEFORMAT </w:instrText>
        </w:r>
        <w:r>
          <w:fldChar w:fldCharType="separate"/>
        </w:r>
        <w:r w:rsidR="0067599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3E778" w14:textId="77777777" w:rsidR="00AB1E82" w:rsidRDefault="00AB1E82" w:rsidP="0010173B">
      <w:pPr>
        <w:spacing w:after="0" w:line="240" w:lineRule="auto"/>
      </w:pPr>
      <w:r>
        <w:separator/>
      </w:r>
    </w:p>
  </w:footnote>
  <w:footnote w:type="continuationSeparator" w:id="0">
    <w:p w14:paraId="7673B78F" w14:textId="77777777" w:rsidR="00AB1E82" w:rsidRDefault="00AB1E82" w:rsidP="00101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B622" w14:textId="77777777" w:rsidR="00C66525" w:rsidRPr="00675990" w:rsidRDefault="00C66525" w:rsidP="008040CC">
    <w:pPr>
      <w:pStyle w:val="Header"/>
      <w:rPr>
        <w:color w:val="007DC5"/>
      </w:rPr>
    </w:pPr>
    <w:r w:rsidRPr="00675990">
      <w:rPr>
        <w:color w:val="007DC5"/>
      </w:rPr>
      <w:t>White Paper | Intel® SGX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260D1" w14:textId="51E6B3A0" w:rsidR="00C66525" w:rsidRPr="00675990" w:rsidRDefault="00F75DE7" w:rsidP="00C66525">
    <w:pPr>
      <w:pStyle w:val="NoSpacing"/>
      <w:rPr>
        <w:rFonts w:ascii="Intel Clear Pro" w:hAnsi="Intel Clear Pro" w:cs="Intel Clear Pro"/>
        <w:color w:val="007DC5"/>
        <w:sz w:val="48"/>
        <w:szCs w:val="48"/>
      </w:rPr>
    </w:pPr>
    <w:r>
      <w:rPr>
        <w:rFonts w:ascii="Intel Clear Pro" w:hAnsi="Intel Clear Pro" w:cs="Intel Clear Pro"/>
        <w:noProof/>
        <w:color w:val="007DC5"/>
        <w:sz w:val="48"/>
        <w:szCs w:val="48"/>
      </w:rPr>
      <mc:AlternateContent>
        <mc:Choice Requires="wpg">
          <w:drawing>
            <wp:anchor distT="0" distB="0" distL="114300" distR="114300" simplePos="0" relativeHeight="251659264" behindDoc="0" locked="0" layoutInCell="1" allowOverlap="1" wp14:anchorId="572E296C" wp14:editId="2287E19B">
              <wp:simplePos x="0" y="0"/>
              <wp:positionH relativeFrom="margin">
                <wp:align>right</wp:align>
              </wp:positionH>
              <wp:positionV relativeFrom="paragraph">
                <wp:posOffset>-228600</wp:posOffset>
              </wp:positionV>
              <wp:extent cx="1025525" cy="676275"/>
              <wp:effectExtent l="3175" t="0" r="0" b="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676275"/>
                        <a:chOff x="9615" y="150"/>
                        <a:chExt cx="1615" cy="1065"/>
                      </a:xfrm>
                    </wpg:grpSpPr>
                    <wps:wsp>
                      <wps:cNvPr id="2" name="AutoShape 21"/>
                      <wps:cNvSpPr>
                        <a:spLocks/>
                      </wps:cNvSpPr>
                      <wps:spPr bwMode="auto">
                        <a:xfrm>
                          <a:off x="9615" y="150"/>
                          <a:ext cx="1615" cy="1065"/>
                        </a:xfrm>
                        <a:custGeom>
                          <a:avLst/>
                          <a:gdLst>
                            <a:gd name="T0" fmla="*/ 235 w 1615"/>
                            <a:gd name="T1" fmla="*/ 534 h 1065"/>
                            <a:gd name="T2" fmla="*/ 239 w 1615"/>
                            <a:gd name="T3" fmla="*/ 809 h 1065"/>
                            <a:gd name="T4" fmla="*/ 279 w 1615"/>
                            <a:gd name="T5" fmla="*/ 856 h 1065"/>
                            <a:gd name="T6" fmla="*/ 319 w 1615"/>
                            <a:gd name="T7" fmla="*/ 534 h 1065"/>
                            <a:gd name="T8" fmla="*/ 1232 w 1615"/>
                            <a:gd name="T9" fmla="*/ 398 h 1065"/>
                            <a:gd name="T10" fmla="*/ 1236 w 1615"/>
                            <a:gd name="T11" fmla="*/ 802 h 1065"/>
                            <a:gd name="T12" fmla="*/ 1276 w 1615"/>
                            <a:gd name="T13" fmla="*/ 849 h 1065"/>
                            <a:gd name="T14" fmla="*/ 1315 w 1615"/>
                            <a:gd name="T15" fmla="*/ 398 h 1065"/>
                            <a:gd name="T16" fmla="*/ 1284 w 1615"/>
                            <a:gd name="T17" fmla="*/ 957 h 1065"/>
                            <a:gd name="T18" fmla="*/ 1149 w 1615"/>
                            <a:gd name="T19" fmla="*/ 1013 h 1065"/>
                            <a:gd name="T20" fmla="*/ 997 w 1615"/>
                            <a:gd name="T21" fmla="*/ 1059 h 1065"/>
                            <a:gd name="T22" fmla="*/ 842 w 1615"/>
                            <a:gd name="T23" fmla="*/ 1090 h 1065"/>
                            <a:gd name="T24" fmla="*/ 680 w 1615"/>
                            <a:gd name="T25" fmla="*/ 1105 h 1065"/>
                            <a:gd name="T26" fmla="*/ 509 w 1615"/>
                            <a:gd name="T27" fmla="*/ 1104 h 1065"/>
                            <a:gd name="T28" fmla="*/ 351 w 1615"/>
                            <a:gd name="T29" fmla="*/ 1080 h 1065"/>
                            <a:gd name="T30" fmla="*/ 218 w 1615"/>
                            <a:gd name="T31" fmla="*/ 1031 h 1065"/>
                            <a:gd name="T32" fmla="*/ 120 w 1615"/>
                            <a:gd name="T33" fmla="*/ 950 h 1065"/>
                            <a:gd name="T34" fmla="*/ 68 w 1615"/>
                            <a:gd name="T35" fmla="*/ 833 h 1065"/>
                            <a:gd name="T36" fmla="*/ 75 w 1615"/>
                            <a:gd name="T37" fmla="*/ 685 h 1065"/>
                            <a:gd name="T38" fmla="*/ 134 w 1615"/>
                            <a:gd name="T39" fmla="*/ 553 h 1065"/>
                            <a:gd name="T40" fmla="*/ 176 w 1615"/>
                            <a:gd name="T41" fmla="*/ 455 h 1065"/>
                            <a:gd name="T42" fmla="*/ 77 w 1615"/>
                            <a:gd name="T43" fmla="*/ 563 h 1065"/>
                            <a:gd name="T44" fmla="*/ 16 w 1615"/>
                            <a:gd name="T45" fmla="*/ 686 h 1065"/>
                            <a:gd name="T46" fmla="*/ 0 w 1615"/>
                            <a:gd name="T47" fmla="*/ 823 h 1065"/>
                            <a:gd name="T48" fmla="*/ 29 w 1615"/>
                            <a:gd name="T49" fmla="*/ 951 h 1065"/>
                            <a:gd name="T50" fmla="*/ 94 w 1615"/>
                            <a:gd name="T51" fmla="*/ 1046 h 1065"/>
                            <a:gd name="T52" fmla="*/ 193 w 1615"/>
                            <a:gd name="T53" fmla="*/ 1122 h 1065"/>
                            <a:gd name="T54" fmla="*/ 325 w 1615"/>
                            <a:gd name="T55" fmla="*/ 1177 h 1065"/>
                            <a:gd name="T56" fmla="*/ 489 w 1615"/>
                            <a:gd name="T57" fmla="*/ 1208 h 1065"/>
                            <a:gd name="T58" fmla="*/ 680 w 1615"/>
                            <a:gd name="T59" fmla="*/ 1214 h 1065"/>
                            <a:gd name="T60" fmla="*/ 863 w 1615"/>
                            <a:gd name="T61" fmla="*/ 1197 h 1065"/>
                            <a:gd name="T62" fmla="*/ 1027 w 1615"/>
                            <a:gd name="T63" fmla="*/ 1165 h 1065"/>
                            <a:gd name="T64" fmla="*/ 1193 w 1615"/>
                            <a:gd name="T65" fmla="*/ 1115 h 1065"/>
                            <a:gd name="T66" fmla="*/ 1270 w 1615"/>
                            <a:gd name="T67" fmla="*/ 1083 h 1065"/>
                            <a:gd name="T68" fmla="*/ 1341 w 1615"/>
                            <a:gd name="T69" fmla="*/ 926 h 1065"/>
                            <a:gd name="T70" fmla="*/ 1608 w 1615"/>
                            <a:gd name="T71" fmla="*/ 452 h 1065"/>
                            <a:gd name="T72" fmla="*/ 1567 w 1615"/>
                            <a:gd name="T73" fmla="*/ 352 h 1065"/>
                            <a:gd name="T74" fmla="*/ 1492 w 1615"/>
                            <a:gd name="T75" fmla="*/ 272 h 1065"/>
                            <a:gd name="T76" fmla="*/ 1390 w 1615"/>
                            <a:gd name="T77" fmla="*/ 212 h 1065"/>
                            <a:gd name="T78" fmla="*/ 1331 w 1615"/>
                            <a:gd name="T79" fmla="*/ 190 h 1065"/>
                            <a:gd name="T80" fmla="*/ 1197 w 1615"/>
                            <a:gd name="T81" fmla="*/ 160 h 1065"/>
                            <a:gd name="T82" fmla="*/ 1049 w 1615"/>
                            <a:gd name="T83" fmla="*/ 150 h 1065"/>
                            <a:gd name="T84" fmla="*/ 893 w 1615"/>
                            <a:gd name="T85" fmla="*/ 159 h 1065"/>
                            <a:gd name="T86" fmla="*/ 732 w 1615"/>
                            <a:gd name="T87" fmla="*/ 187 h 1065"/>
                            <a:gd name="T88" fmla="*/ 574 w 1615"/>
                            <a:gd name="T89" fmla="*/ 235 h 1065"/>
                            <a:gd name="T90" fmla="*/ 423 w 1615"/>
                            <a:gd name="T91" fmla="*/ 301 h 1065"/>
                            <a:gd name="T92" fmla="*/ 352 w 1615"/>
                            <a:gd name="T93" fmla="*/ 372 h 1065"/>
                            <a:gd name="T94" fmla="*/ 503 w 1615"/>
                            <a:gd name="T95" fmla="*/ 305 h 1065"/>
                            <a:gd name="T96" fmla="*/ 662 w 1615"/>
                            <a:gd name="T97" fmla="*/ 255 h 1065"/>
                            <a:gd name="T98" fmla="*/ 822 w 1615"/>
                            <a:gd name="T99" fmla="*/ 221 h 1065"/>
                            <a:gd name="T100" fmla="*/ 979 w 1615"/>
                            <a:gd name="T101" fmla="*/ 206 h 1065"/>
                            <a:gd name="T102" fmla="*/ 1127 w 1615"/>
                            <a:gd name="T103" fmla="*/ 210 h 1065"/>
                            <a:gd name="T104" fmla="*/ 1260 w 1615"/>
                            <a:gd name="T105" fmla="*/ 233 h 1065"/>
                            <a:gd name="T106" fmla="*/ 1372 w 1615"/>
                            <a:gd name="T107" fmla="*/ 276 h 1065"/>
                            <a:gd name="T108" fmla="*/ 1459 w 1615"/>
                            <a:gd name="T109" fmla="*/ 340 h 1065"/>
                            <a:gd name="T110" fmla="*/ 1515 w 1615"/>
                            <a:gd name="T111" fmla="*/ 425 h 1065"/>
                            <a:gd name="T112" fmla="*/ 1531 w 1615"/>
                            <a:gd name="T113" fmla="*/ 544 h 1065"/>
                            <a:gd name="T114" fmla="*/ 1482 w 1615"/>
                            <a:gd name="T115" fmla="*/ 672 h 1065"/>
                            <a:gd name="T116" fmla="*/ 1372 w 1615"/>
                            <a:gd name="T117" fmla="*/ 774 h 1065"/>
                            <a:gd name="T118" fmla="*/ 1430 w 1615"/>
                            <a:gd name="T119" fmla="*/ 834 h 1065"/>
                            <a:gd name="T120" fmla="*/ 1535 w 1615"/>
                            <a:gd name="T121" fmla="*/ 742 h 1065"/>
                            <a:gd name="T122" fmla="*/ 1603 w 1615"/>
                            <a:gd name="T123" fmla="*/ 611 h 1065"/>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1615" h="1065">
                              <a:moveTo>
                                <a:pt x="319" y="384"/>
                              </a:moveTo>
                              <a:lnTo>
                                <a:pt x="235" y="384"/>
                              </a:lnTo>
                              <a:lnTo>
                                <a:pt x="235" y="628"/>
                              </a:lnTo>
                              <a:lnTo>
                                <a:pt x="239" y="659"/>
                              </a:lnTo>
                              <a:lnTo>
                                <a:pt x="253" y="686"/>
                              </a:lnTo>
                              <a:lnTo>
                                <a:pt x="279" y="706"/>
                              </a:lnTo>
                              <a:lnTo>
                                <a:pt x="319" y="716"/>
                              </a:lnTo>
                              <a:lnTo>
                                <a:pt x="319" y="384"/>
                              </a:lnTo>
                              <a:moveTo>
                                <a:pt x="1315" y="248"/>
                              </a:moveTo>
                              <a:lnTo>
                                <a:pt x="1232" y="248"/>
                              </a:lnTo>
                              <a:lnTo>
                                <a:pt x="1232" y="621"/>
                              </a:lnTo>
                              <a:lnTo>
                                <a:pt x="1236" y="652"/>
                              </a:lnTo>
                              <a:lnTo>
                                <a:pt x="1250" y="679"/>
                              </a:lnTo>
                              <a:lnTo>
                                <a:pt x="1276" y="699"/>
                              </a:lnTo>
                              <a:lnTo>
                                <a:pt x="1315" y="709"/>
                              </a:lnTo>
                              <a:lnTo>
                                <a:pt x="1315" y="248"/>
                              </a:lnTo>
                              <a:moveTo>
                                <a:pt x="1341" y="776"/>
                              </a:moveTo>
                              <a:lnTo>
                                <a:pt x="1284" y="807"/>
                              </a:lnTo>
                              <a:lnTo>
                                <a:pt x="1219" y="836"/>
                              </a:lnTo>
                              <a:lnTo>
                                <a:pt x="1149" y="863"/>
                              </a:lnTo>
                              <a:lnTo>
                                <a:pt x="1074" y="888"/>
                              </a:lnTo>
                              <a:lnTo>
                                <a:pt x="997" y="909"/>
                              </a:lnTo>
                              <a:lnTo>
                                <a:pt x="919" y="926"/>
                              </a:lnTo>
                              <a:lnTo>
                                <a:pt x="842" y="940"/>
                              </a:lnTo>
                              <a:lnTo>
                                <a:pt x="767" y="949"/>
                              </a:lnTo>
                              <a:lnTo>
                                <a:pt x="680" y="955"/>
                              </a:lnTo>
                              <a:lnTo>
                                <a:pt x="593" y="957"/>
                              </a:lnTo>
                              <a:lnTo>
                                <a:pt x="509" y="954"/>
                              </a:lnTo>
                              <a:lnTo>
                                <a:pt x="428" y="945"/>
                              </a:lnTo>
                              <a:lnTo>
                                <a:pt x="351" y="930"/>
                              </a:lnTo>
                              <a:lnTo>
                                <a:pt x="281" y="909"/>
                              </a:lnTo>
                              <a:lnTo>
                                <a:pt x="218" y="881"/>
                              </a:lnTo>
                              <a:lnTo>
                                <a:pt x="164" y="844"/>
                              </a:lnTo>
                              <a:lnTo>
                                <a:pt x="120" y="800"/>
                              </a:lnTo>
                              <a:lnTo>
                                <a:pt x="88" y="746"/>
                              </a:lnTo>
                              <a:lnTo>
                                <a:pt x="68" y="683"/>
                              </a:lnTo>
                              <a:lnTo>
                                <a:pt x="64" y="609"/>
                              </a:lnTo>
                              <a:lnTo>
                                <a:pt x="75" y="535"/>
                              </a:lnTo>
                              <a:lnTo>
                                <a:pt x="99" y="466"/>
                              </a:lnTo>
                              <a:lnTo>
                                <a:pt x="134" y="403"/>
                              </a:lnTo>
                              <a:lnTo>
                                <a:pt x="176" y="348"/>
                              </a:lnTo>
                              <a:lnTo>
                                <a:pt x="176" y="305"/>
                              </a:lnTo>
                              <a:lnTo>
                                <a:pt x="122" y="357"/>
                              </a:lnTo>
                              <a:lnTo>
                                <a:pt x="77" y="413"/>
                              </a:lnTo>
                              <a:lnTo>
                                <a:pt x="42" y="473"/>
                              </a:lnTo>
                              <a:lnTo>
                                <a:pt x="16" y="536"/>
                              </a:lnTo>
                              <a:lnTo>
                                <a:pt x="2" y="603"/>
                              </a:lnTo>
                              <a:lnTo>
                                <a:pt x="0" y="673"/>
                              </a:lnTo>
                              <a:lnTo>
                                <a:pt x="11" y="747"/>
                              </a:lnTo>
                              <a:lnTo>
                                <a:pt x="29" y="801"/>
                              </a:lnTo>
                              <a:lnTo>
                                <a:pt x="57" y="851"/>
                              </a:lnTo>
                              <a:lnTo>
                                <a:pt x="94" y="896"/>
                              </a:lnTo>
                              <a:lnTo>
                                <a:pt x="139" y="936"/>
                              </a:lnTo>
                              <a:lnTo>
                                <a:pt x="193" y="972"/>
                              </a:lnTo>
                              <a:lnTo>
                                <a:pt x="255" y="1002"/>
                              </a:lnTo>
                              <a:lnTo>
                                <a:pt x="325" y="1027"/>
                              </a:lnTo>
                              <a:lnTo>
                                <a:pt x="403" y="1045"/>
                              </a:lnTo>
                              <a:lnTo>
                                <a:pt x="489" y="1058"/>
                              </a:lnTo>
                              <a:lnTo>
                                <a:pt x="581" y="1064"/>
                              </a:lnTo>
                              <a:lnTo>
                                <a:pt x="680" y="1064"/>
                              </a:lnTo>
                              <a:lnTo>
                                <a:pt x="786" y="1057"/>
                              </a:lnTo>
                              <a:lnTo>
                                <a:pt x="863" y="1047"/>
                              </a:lnTo>
                              <a:lnTo>
                                <a:pt x="944" y="1033"/>
                              </a:lnTo>
                              <a:lnTo>
                                <a:pt x="1027" y="1015"/>
                              </a:lnTo>
                              <a:lnTo>
                                <a:pt x="1111" y="992"/>
                              </a:lnTo>
                              <a:lnTo>
                                <a:pt x="1193" y="965"/>
                              </a:lnTo>
                              <a:lnTo>
                                <a:pt x="1211" y="957"/>
                              </a:lnTo>
                              <a:lnTo>
                                <a:pt x="1270" y="933"/>
                              </a:lnTo>
                              <a:lnTo>
                                <a:pt x="1341" y="898"/>
                              </a:lnTo>
                              <a:lnTo>
                                <a:pt x="1341" y="776"/>
                              </a:lnTo>
                              <a:moveTo>
                                <a:pt x="1615" y="385"/>
                              </a:moveTo>
                              <a:lnTo>
                                <a:pt x="1608" y="302"/>
                              </a:lnTo>
                              <a:lnTo>
                                <a:pt x="1592" y="249"/>
                              </a:lnTo>
                              <a:lnTo>
                                <a:pt x="1567" y="202"/>
                              </a:lnTo>
                              <a:lnTo>
                                <a:pt x="1533" y="159"/>
                              </a:lnTo>
                              <a:lnTo>
                                <a:pt x="1492" y="122"/>
                              </a:lnTo>
                              <a:lnTo>
                                <a:pt x="1445" y="89"/>
                              </a:lnTo>
                              <a:lnTo>
                                <a:pt x="1390" y="62"/>
                              </a:lnTo>
                              <a:lnTo>
                                <a:pt x="1374" y="56"/>
                              </a:lnTo>
                              <a:lnTo>
                                <a:pt x="1331" y="40"/>
                              </a:lnTo>
                              <a:lnTo>
                                <a:pt x="1266" y="22"/>
                              </a:lnTo>
                              <a:lnTo>
                                <a:pt x="1197" y="10"/>
                              </a:lnTo>
                              <a:lnTo>
                                <a:pt x="1125" y="2"/>
                              </a:lnTo>
                              <a:lnTo>
                                <a:pt x="1049" y="0"/>
                              </a:lnTo>
                              <a:lnTo>
                                <a:pt x="972" y="2"/>
                              </a:lnTo>
                              <a:lnTo>
                                <a:pt x="893" y="9"/>
                              </a:lnTo>
                              <a:lnTo>
                                <a:pt x="813" y="21"/>
                              </a:lnTo>
                              <a:lnTo>
                                <a:pt x="732" y="37"/>
                              </a:lnTo>
                              <a:lnTo>
                                <a:pt x="653" y="59"/>
                              </a:lnTo>
                              <a:lnTo>
                                <a:pt x="574" y="85"/>
                              </a:lnTo>
                              <a:lnTo>
                                <a:pt x="497" y="115"/>
                              </a:lnTo>
                              <a:lnTo>
                                <a:pt x="423" y="151"/>
                              </a:lnTo>
                              <a:lnTo>
                                <a:pt x="352" y="191"/>
                              </a:lnTo>
                              <a:lnTo>
                                <a:pt x="352" y="222"/>
                              </a:lnTo>
                              <a:lnTo>
                                <a:pt x="426" y="186"/>
                              </a:lnTo>
                              <a:lnTo>
                                <a:pt x="503" y="155"/>
                              </a:lnTo>
                              <a:lnTo>
                                <a:pt x="582" y="128"/>
                              </a:lnTo>
                              <a:lnTo>
                                <a:pt x="662" y="105"/>
                              </a:lnTo>
                              <a:lnTo>
                                <a:pt x="742" y="86"/>
                              </a:lnTo>
                              <a:lnTo>
                                <a:pt x="822" y="71"/>
                              </a:lnTo>
                              <a:lnTo>
                                <a:pt x="902" y="62"/>
                              </a:lnTo>
                              <a:lnTo>
                                <a:pt x="979" y="56"/>
                              </a:lnTo>
                              <a:lnTo>
                                <a:pt x="1063" y="56"/>
                              </a:lnTo>
                              <a:lnTo>
                                <a:pt x="1127" y="60"/>
                              </a:lnTo>
                              <a:lnTo>
                                <a:pt x="1196" y="69"/>
                              </a:lnTo>
                              <a:lnTo>
                                <a:pt x="1260" y="83"/>
                              </a:lnTo>
                              <a:lnTo>
                                <a:pt x="1319" y="102"/>
                              </a:lnTo>
                              <a:lnTo>
                                <a:pt x="1372" y="126"/>
                              </a:lnTo>
                              <a:lnTo>
                                <a:pt x="1419" y="155"/>
                              </a:lnTo>
                              <a:lnTo>
                                <a:pt x="1459" y="190"/>
                              </a:lnTo>
                              <a:lnTo>
                                <a:pt x="1491" y="230"/>
                              </a:lnTo>
                              <a:lnTo>
                                <a:pt x="1515" y="275"/>
                              </a:lnTo>
                              <a:lnTo>
                                <a:pt x="1529" y="326"/>
                              </a:lnTo>
                              <a:lnTo>
                                <a:pt x="1531" y="394"/>
                              </a:lnTo>
                              <a:lnTo>
                                <a:pt x="1515" y="460"/>
                              </a:lnTo>
                              <a:lnTo>
                                <a:pt x="1482" y="522"/>
                              </a:lnTo>
                              <a:lnTo>
                                <a:pt x="1434" y="578"/>
                              </a:lnTo>
                              <a:lnTo>
                                <a:pt x="1372" y="624"/>
                              </a:lnTo>
                              <a:lnTo>
                                <a:pt x="1372" y="712"/>
                              </a:lnTo>
                              <a:lnTo>
                                <a:pt x="1430" y="684"/>
                              </a:lnTo>
                              <a:lnTo>
                                <a:pt x="1486" y="644"/>
                              </a:lnTo>
                              <a:lnTo>
                                <a:pt x="1535" y="592"/>
                              </a:lnTo>
                              <a:lnTo>
                                <a:pt x="1575" y="531"/>
                              </a:lnTo>
                              <a:lnTo>
                                <a:pt x="1603" y="461"/>
                              </a:lnTo>
                              <a:lnTo>
                                <a:pt x="1615" y="385"/>
                              </a:lnTo>
                            </a:path>
                          </a:pathLst>
                        </a:custGeom>
                        <a:solidFill>
                          <a:srgbClr val="007D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Line 20"/>
                      <wps:cNvCnPr>
                        <a:cxnSpLocks noChangeShapeType="1"/>
                      </wps:cNvCnPr>
                      <wps:spPr bwMode="auto">
                        <a:xfrm>
                          <a:off x="9850" y="449"/>
                          <a:ext cx="83" cy="0"/>
                        </a:xfrm>
                        <a:prstGeom prst="line">
                          <a:avLst/>
                        </a:prstGeom>
                        <a:noFill/>
                        <a:ln w="50380">
                          <a:solidFill>
                            <a:srgbClr val="007DC5"/>
                          </a:solidFill>
                          <a:round/>
                          <a:headEnd/>
                          <a:tailEnd/>
                        </a:ln>
                        <a:extLst>
                          <a:ext uri="{909E8E84-426E-40DD-AFC4-6F175D3DCCD1}">
                            <a14:hiddenFill xmlns:a14="http://schemas.microsoft.com/office/drawing/2010/main">
                              <a:noFill/>
                            </a14:hiddenFill>
                          </a:ext>
                        </a:extLst>
                      </wps:spPr>
                      <wps:bodyPr/>
                    </wps:wsp>
                    <wps:wsp>
                      <wps:cNvPr id="4" name="Freeform 19"/>
                      <wps:cNvSpPr>
                        <a:spLocks/>
                      </wps:cNvSpPr>
                      <wps:spPr bwMode="auto">
                        <a:xfrm>
                          <a:off x="10339" y="445"/>
                          <a:ext cx="146" cy="417"/>
                        </a:xfrm>
                        <a:custGeom>
                          <a:avLst/>
                          <a:gdLst>
                            <a:gd name="T0" fmla="*/ 83 w 146"/>
                            <a:gd name="T1" fmla="*/ 445 h 417"/>
                            <a:gd name="T2" fmla="*/ 0 w 146"/>
                            <a:gd name="T3" fmla="*/ 445 h 417"/>
                            <a:gd name="T4" fmla="*/ 0 w 146"/>
                            <a:gd name="T5" fmla="*/ 768 h 417"/>
                            <a:gd name="T6" fmla="*/ 5 w 146"/>
                            <a:gd name="T7" fmla="*/ 803 h 417"/>
                            <a:gd name="T8" fmla="*/ 22 w 146"/>
                            <a:gd name="T9" fmla="*/ 833 h 417"/>
                            <a:gd name="T10" fmla="*/ 52 w 146"/>
                            <a:gd name="T11" fmla="*/ 854 h 417"/>
                            <a:gd name="T12" fmla="*/ 96 w 146"/>
                            <a:gd name="T13" fmla="*/ 862 h 417"/>
                            <a:gd name="T14" fmla="*/ 145 w 146"/>
                            <a:gd name="T15" fmla="*/ 862 h 417"/>
                            <a:gd name="T16" fmla="*/ 145 w 146"/>
                            <a:gd name="T17" fmla="*/ 793 h 417"/>
                            <a:gd name="T18" fmla="*/ 111 w 146"/>
                            <a:gd name="T19" fmla="*/ 793 h 417"/>
                            <a:gd name="T20" fmla="*/ 98 w 146"/>
                            <a:gd name="T21" fmla="*/ 791 h 417"/>
                            <a:gd name="T22" fmla="*/ 89 w 146"/>
                            <a:gd name="T23" fmla="*/ 785 h 417"/>
                            <a:gd name="T24" fmla="*/ 84 w 146"/>
                            <a:gd name="T25" fmla="*/ 776 h 417"/>
                            <a:gd name="T26" fmla="*/ 83 w 146"/>
                            <a:gd name="T27" fmla="*/ 763 h 417"/>
                            <a:gd name="T28" fmla="*/ 83 w 146"/>
                            <a:gd name="T29" fmla="*/ 601 h 417"/>
                            <a:gd name="T30" fmla="*/ 145 w 146"/>
                            <a:gd name="T31" fmla="*/ 601 h 417"/>
                            <a:gd name="T32" fmla="*/ 145 w 146"/>
                            <a:gd name="T33" fmla="*/ 534 h 417"/>
                            <a:gd name="T34" fmla="*/ 83 w 146"/>
                            <a:gd name="T35" fmla="*/ 534 h 417"/>
                            <a:gd name="T36" fmla="*/ 83 w 146"/>
                            <a:gd name="T37" fmla="*/ 445 h 41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46" h="417">
                              <a:moveTo>
                                <a:pt x="83" y="0"/>
                              </a:moveTo>
                              <a:lnTo>
                                <a:pt x="0" y="0"/>
                              </a:lnTo>
                              <a:lnTo>
                                <a:pt x="0" y="323"/>
                              </a:lnTo>
                              <a:lnTo>
                                <a:pt x="5" y="358"/>
                              </a:lnTo>
                              <a:lnTo>
                                <a:pt x="22" y="388"/>
                              </a:lnTo>
                              <a:lnTo>
                                <a:pt x="52" y="409"/>
                              </a:lnTo>
                              <a:lnTo>
                                <a:pt x="96" y="417"/>
                              </a:lnTo>
                              <a:lnTo>
                                <a:pt x="145" y="417"/>
                              </a:lnTo>
                              <a:lnTo>
                                <a:pt x="145" y="348"/>
                              </a:lnTo>
                              <a:lnTo>
                                <a:pt x="111" y="348"/>
                              </a:lnTo>
                              <a:lnTo>
                                <a:pt x="98" y="346"/>
                              </a:lnTo>
                              <a:lnTo>
                                <a:pt x="89" y="340"/>
                              </a:lnTo>
                              <a:lnTo>
                                <a:pt x="84" y="331"/>
                              </a:lnTo>
                              <a:lnTo>
                                <a:pt x="83" y="318"/>
                              </a:lnTo>
                              <a:lnTo>
                                <a:pt x="83" y="156"/>
                              </a:lnTo>
                              <a:lnTo>
                                <a:pt x="145" y="156"/>
                              </a:lnTo>
                              <a:lnTo>
                                <a:pt x="145" y="89"/>
                              </a:lnTo>
                              <a:lnTo>
                                <a:pt x="83" y="89"/>
                              </a:lnTo>
                              <a:lnTo>
                                <a:pt x="83" y="0"/>
                              </a:lnTo>
                              <a:close/>
                            </a:path>
                          </a:pathLst>
                        </a:custGeom>
                        <a:solidFill>
                          <a:srgbClr val="007D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505" y="529"/>
                          <a:ext cx="29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0007" y="534"/>
                          <a:ext cx="269" cy="328"/>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16"/>
                      <wps:cNvSpPr>
                        <a:spLocks/>
                      </wps:cNvSpPr>
                      <wps:spPr bwMode="auto">
                        <a:xfrm>
                          <a:off x="10987" y="398"/>
                          <a:ext cx="67" cy="67"/>
                        </a:xfrm>
                        <a:custGeom>
                          <a:avLst/>
                          <a:gdLst>
                            <a:gd name="T0" fmla="*/ 20 w 67"/>
                            <a:gd name="T1" fmla="*/ 401 h 67"/>
                            <a:gd name="T2" fmla="*/ 3 w 67"/>
                            <a:gd name="T3" fmla="*/ 419 h 67"/>
                            <a:gd name="T4" fmla="*/ 3 w 67"/>
                            <a:gd name="T5" fmla="*/ 445 h 67"/>
                            <a:gd name="T6" fmla="*/ 20 w 67"/>
                            <a:gd name="T7" fmla="*/ 462 h 67"/>
                            <a:gd name="T8" fmla="*/ 46 w 67"/>
                            <a:gd name="T9" fmla="*/ 462 h 67"/>
                            <a:gd name="T10" fmla="*/ 18 w 67"/>
                            <a:gd name="T11" fmla="*/ 459 h 67"/>
                            <a:gd name="T12" fmla="*/ 6 w 67"/>
                            <a:gd name="T13" fmla="*/ 416 h 67"/>
                            <a:gd name="T14" fmla="*/ 51 w 67"/>
                            <a:gd name="T15" fmla="*/ 404 h 67"/>
                            <a:gd name="T16" fmla="*/ 33 w 67"/>
                            <a:gd name="T17" fmla="*/ 398 h 67"/>
                            <a:gd name="T18" fmla="*/ 49 w 67"/>
                            <a:gd name="T19" fmla="*/ 404 h 67"/>
                            <a:gd name="T20" fmla="*/ 61 w 67"/>
                            <a:gd name="T21" fmla="*/ 447 h 67"/>
                            <a:gd name="T22" fmla="*/ 51 w 67"/>
                            <a:gd name="T23" fmla="*/ 459 h 67"/>
                            <a:gd name="T24" fmla="*/ 64 w 67"/>
                            <a:gd name="T25" fmla="*/ 445 h 67"/>
                            <a:gd name="T26" fmla="*/ 64 w 67"/>
                            <a:gd name="T27" fmla="*/ 419 h 67"/>
                            <a:gd name="T28" fmla="*/ 51 w 67"/>
                            <a:gd name="T29" fmla="*/ 404 h 67"/>
                            <a:gd name="T30" fmla="*/ 29 w 67"/>
                            <a:gd name="T31" fmla="*/ 410 h 67"/>
                            <a:gd name="T32" fmla="*/ 21 w 67"/>
                            <a:gd name="T33" fmla="*/ 411 h 67"/>
                            <a:gd name="T34" fmla="*/ 19 w 67"/>
                            <a:gd name="T35" fmla="*/ 412 h 67"/>
                            <a:gd name="T36" fmla="*/ 19 w 67"/>
                            <a:gd name="T37" fmla="*/ 452 h 67"/>
                            <a:gd name="T38" fmla="*/ 27 w 67"/>
                            <a:gd name="T39" fmla="*/ 451 h 67"/>
                            <a:gd name="T40" fmla="*/ 41 w 67"/>
                            <a:gd name="T41" fmla="*/ 436 h 67"/>
                            <a:gd name="T42" fmla="*/ 45 w 67"/>
                            <a:gd name="T43" fmla="*/ 433 h 67"/>
                            <a:gd name="T44" fmla="*/ 48 w 67"/>
                            <a:gd name="T45" fmla="*/ 429 h 67"/>
                            <a:gd name="T46" fmla="*/ 27 w 67"/>
                            <a:gd name="T47" fmla="*/ 429 h 67"/>
                            <a:gd name="T48" fmla="*/ 48 w 67"/>
                            <a:gd name="T49" fmla="*/ 418 h 67"/>
                            <a:gd name="T50" fmla="*/ 42 w 67"/>
                            <a:gd name="T51" fmla="*/ 410 h 67"/>
                            <a:gd name="T52" fmla="*/ 31 w 67"/>
                            <a:gd name="T53" fmla="*/ 436 h 67"/>
                            <a:gd name="T54" fmla="*/ 32 w 67"/>
                            <a:gd name="T55" fmla="*/ 436 h 67"/>
                            <a:gd name="T56" fmla="*/ 41 w 67"/>
                            <a:gd name="T57" fmla="*/ 451 h 67"/>
                            <a:gd name="T58" fmla="*/ 49 w 67"/>
                            <a:gd name="T59" fmla="*/ 452 h 67"/>
                            <a:gd name="T60" fmla="*/ 49 w 67"/>
                            <a:gd name="T61" fmla="*/ 450 h 67"/>
                            <a:gd name="T62" fmla="*/ 41 w 67"/>
                            <a:gd name="T63" fmla="*/ 436 h 67"/>
                            <a:gd name="T64" fmla="*/ 38 w 67"/>
                            <a:gd name="T65" fmla="*/ 418 h 67"/>
                            <a:gd name="T66" fmla="*/ 40 w 67"/>
                            <a:gd name="T67" fmla="*/ 428 h 67"/>
                            <a:gd name="T68" fmla="*/ 48 w 67"/>
                            <a:gd name="T69" fmla="*/ 429 h 6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67" h="67">
                              <a:moveTo>
                                <a:pt x="33" y="0"/>
                              </a:moveTo>
                              <a:lnTo>
                                <a:pt x="20" y="3"/>
                              </a:lnTo>
                              <a:lnTo>
                                <a:pt x="10" y="10"/>
                              </a:lnTo>
                              <a:lnTo>
                                <a:pt x="3" y="21"/>
                              </a:lnTo>
                              <a:lnTo>
                                <a:pt x="0" y="34"/>
                              </a:lnTo>
                              <a:lnTo>
                                <a:pt x="3" y="47"/>
                              </a:lnTo>
                              <a:lnTo>
                                <a:pt x="10" y="57"/>
                              </a:lnTo>
                              <a:lnTo>
                                <a:pt x="20" y="64"/>
                              </a:lnTo>
                              <a:lnTo>
                                <a:pt x="33" y="67"/>
                              </a:lnTo>
                              <a:lnTo>
                                <a:pt x="46" y="64"/>
                              </a:lnTo>
                              <a:lnTo>
                                <a:pt x="51" y="61"/>
                              </a:lnTo>
                              <a:lnTo>
                                <a:pt x="18" y="61"/>
                              </a:lnTo>
                              <a:lnTo>
                                <a:pt x="6" y="49"/>
                              </a:lnTo>
                              <a:lnTo>
                                <a:pt x="6" y="18"/>
                              </a:lnTo>
                              <a:lnTo>
                                <a:pt x="18" y="6"/>
                              </a:lnTo>
                              <a:lnTo>
                                <a:pt x="51" y="6"/>
                              </a:lnTo>
                              <a:lnTo>
                                <a:pt x="46" y="3"/>
                              </a:lnTo>
                              <a:lnTo>
                                <a:pt x="33" y="0"/>
                              </a:lnTo>
                              <a:close/>
                              <a:moveTo>
                                <a:pt x="51" y="6"/>
                              </a:moveTo>
                              <a:lnTo>
                                <a:pt x="49" y="6"/>
                              </a:lnTo>
                              <a:lnTo>
                                <a:pt x="61" y="18"/>
                              </a:lnTo>
                              <a:lnTo>
                                <a:pt x="61" y="49"/>
                              </a:lnTo>
                              <a:lnTo>
                                <a:pt x="49" y="61"/>
                              </a:lnTo>
                              <a:lnTo>
                                <a:pt x="51" y="61"/>
                              </a:lnTo>
                              <a:lnTo>
                                <a:pt x="57" y="57"/>
                              </a:lnTo>
                              <a:lnTo>
                                <a:pt x="64" y="47"/>
                              </a:lnTo>
                              <a:lnTo>
                                <a:pt x="67" y="34"/>
                              </a:lnTo>
                              <a:lnTo>
                                <a:pt x="64" y="21"/>
                              </a:lnTo>
                              <a:lnTo>
                                <a:pt x="57" y="10"/>
                              </a:lnTo>
                              <a:lnTo>
                                <a:pt x="51" y="6"/>
                              </a:lnTo>
                              <a:close/>
                              <a:moveTo>
                                <a:pt x="42" y="12"/>
                              </a:moveTo>
                              <a:lnTo>
                                <a:pt x="29" y="12"/>
                              </a:lnTo>
                              <a:lnTo>
                                <a:pt x="23" y="13"/>
                              </a:lnTo>
                              <a:lnTo>
                                <a:pt x="21" y="13"/>
                              </a:lnTo>
                              <a:lnTo>
                                <a:pt x="19" y="13"/>
                              </a:lnTo>
                              <a:lnTo>
                                <a:pt x="19" y="14"/>
                              </a:lnTo>
                              <a:lnTo>
                                <a:pt x="19" y="53"/>
                              </a:lnTo>
                              <a:lnTo>
                                <a:pt x="19" y="54"/>
                              </a:lnTo>
                              <a:lnTo>
                                <a:pt x="27" y="54"/>
                              </a:lnTo>
                              <a:lnTo>
                                <a:pt x="27" y="53"/>
                              </a:lnTo>
                              <a:lnTo>
                                <a:pt x="27" y="38"/>
                              </a:lnTo>
                              <a:lnTo>
                                <a:pt x="41" y="38"/>
                              </a:lnTo>
                              <a:lnTo>
                                <a:pt x="40" y="36"/>
                              </a:lnTo>
                              <a:lnTo>
                                <a:pt x="45" y="35"/>
                              </a:lnTo>
                              <a:lnTo>
                                <a:pt x="48" y="32"/>
                              </a:lnTo>
                              <a:lnTo>
                                <a:pt x="48" y="31"/>
                              </a:lnTo>
                              <a:lnTo>
                                <a:pt x="38" y="31"/>
                              </a:lnTo>
                              <a:lnTo>
                                <a:pt x="27" y="31"/>
                              </a:lnTo>
                              <a:lnTo>
                                <a:pt x="27" y="20"/>
                              </a:lnTo>
                              <a:lnTo>
                                <a:pt x="48" y="20"/>
                              </a:lnTo>
                              <a:lnTo>
                                <a:pt x="48" y="15"/>
                              </a:lnTo>
                              <a:lnTo>
                                <a:pt x="42" y="12"/>
                              </a:lnTo>
                              <a:close/>
                              <a:moveTo>
                                <a:pt x="41" y="38"/>
                              </a:moveTo>
                              <a:lnTo>
                                <a:pt x="31" y="38"/>
                              </a:lnTo>
                              <a:lnTo>
                                <a:pt x="32" y="38"/>
                              </a:lnTo>
                              <a:lnTo>
                                <a:pt x="41" y="53"/>
                              </a:lnTo>
                              <a:lnTo>
                                <a:pt x="41" y="54"/>
                              </a:lnTo>
                              <a:lnTo>
                                <a:pt x="49" y="54"/>
                              </a:lnTo>
                              <a:lnTo>
                                <a:pt x="49" y="53"/>
                              </a:lnTo>
                              <a:lnTo>
                                <a:pt x="49" y="52"/>
                              </a:lnTo>
                              <a:lnTo>
                                <a:pt x="49" y="51"/>
                              </a:lnTo>
                              <a:lnTo>
                                <a:pt x="41" y="38"/>
                              </a:lnTo>
                              <a:close/>
                              <a:moveTo>
                                <a:pt x="48" y="20"/>
                              </a:moveTo>
                              <a:lnTo>
                                <a:pt x="38" y="20"/>
                              </a:lnTo>
                              <a:lnTo>
                                <a:pt x="40" y="21"/>
                              </a:lnTo>
                              <a:lnTo>
                                <a:pt x="40" y="30"/>
                              </a:lnTo>
                              <a:lnTo>
                                <a:pt x="38" y="31"/>
                              </a:lnTo>
                              <a:lnTo>
                                <a:pt x="48" y="31"/>
                              </a:lnTo>
                              <a:lnTo>
                                <a:pt x="48" y="20"/>
                              </a:lnTo>
                              <a:close/>
                            </a:path>
                          </a:pathLst>
                        </a:custGeom>
                        <a:solidFill>
                          <a:srgbClr val="007D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19199" id="Group 15" o:spid="_x0000_s1026" style="position:absolute;margin-left:29.55pt;margin-top:-18pt;width:80.75pt;height:53.25pt;z-index:251659264;mso-position-horizontal:right;mso-position-horizontal-relative:margin" coordorigin="9615,150" coordsize="1615,1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">
              <v:shape id="AutoShape 21" o:spid="_x0000_s1027" style="position:absolute;left:9615;top:150;width:1615;height:1065;visibility:visible;mso-wrap-style:square;v-text-anchor:top" coordsize="1615,1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5FsIA&#10;AADaAAAADwAAAGRycy9kb3ducmV2LnhtbESP3YrCMBSE7xd8h3AE79ZUxUWqUVQU9GLBnz7AoTm2&#10;pc1JaaKtPr0RFvZymJlvmMWqM5V4UOMKywpGwwgEcWp1wZmC5Lr/noFwHlljZZkUPMnBatn7WmCs&#10;bctnelx8JgKEXYwKcu/rWEqX5mTQDW1NHLybbQz6IJtM6gbbADeVHEfRjzRYcFjIsaZtTml5uRsF&#10;0+nxtePd70iWrjxNNm1yOx0SpQb9bj0H4anz/+G/9kErGMP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LkWwgAAANoAAAAPAAAAAAAAAAAAAAAAAJgCAABkcnMvZG93&#10;bnJldi54bWxQSwUGAAAAAAQABAD1AAAAhwMAAAAA&#10;" path="m319,384r-84,l235,628r4,31l253,686r26,20l319,716r,-332m1315,248r-83,l1232,621r4,31l1250,679r26,20l1315,709r,-461m1341,776r-57,31l1219,836r-70,27l1074,888r-77,21l919,926r-77,14l767,949r-87,6l593,957r-84,-3l428,945,351,930,281,909,218,881,164,844,120,800,88,746,68,683,64,609,75,535,99,466r35,-63l176,348r,-43l122,357,77,413,42,473,16,536,2,603,,673r11,74l29,801r28,50l94,896r45,40l193,972r62,30l325,1027r78,18l489,1058r92,6l680,1064r106,-7l863,1047r81,-14l1027,1015r84,-23l1193,965r18,-8l1270,933r71,-35l1341,776m1615,385r-7,-83l1592,249r-25,-47l1533,159r-41,-37l1445,89,1390,62r-16,-6l1331,40,1266,22,1197,10,1125,2,1049,,972,2,893,9,813,21,732,37,653,59,574,85r-77,30l423,151r-71,40l352,222r74,-36l503,155r79,-27l662,105,742,86,822,71r80,-9l979,56r84,l1127,60r69,9l1260,83r59,19l1372,126r47,29l1459,190r32,40l1515,275r14,51l1531,394r-16,66l1482,522r-48,56l1372,624r,88l1430,684r56,-40l1535,592r40,-61l1603,461r12,-76e" fillcolor="#007dc5" stroked="f">
                <v:path arrowok="t" o:connecttype="custom" o:connectlocs="235,534;239,809;279,856;319,534;1232,398;1236,802;1276,849;1315,398;1284,957;1149,1013;997,1059;842,1090;680,1105;509,1104;351,1080;218,1031;120,950;68,833;75,685;134,553;176,455;77,563;16,686;0,823;29,951;94,1046;193,1122;325,1177;489,1208;680,1214;863,1197;1027,1165;1193,1115;1270,1083;1341,926;1608,452;1567,352;1492,272;1390,212;1331,190;1197,160;1049,150;893,159;732,187;574,235;423,301;352,372;503,305;662,255;822,221;979,206;1127,210;1260,233;1372,276;1459,340;1515,425;1531,544;1482,672;1372,774;1430,834;1535,742;1603,611" o:connectangles="0,0,0,0,0,0,0,0,0,0,0,0,0,0,0,0,0,0,0,0,0,0,0,0,0,0,0,0,0,0,0,0,0,0,0,0,0,0,0,0,0,0,0,0,0,0,0,0,0,0,0,0,0,0,0,0,0,0,0,0,0,0"/>
              </v:shape>
              <v:line id="Line 20" o:spid="_x0000_s1028" style="position:absolute;visibility:visible;mso-wrap-style:square" from="9850,449" to="993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qFsMQAAADaAAAADwAAAGRycy9kb3ducmV2LnhtbESP3WoCMRSE7wt9h3AK3tWsv5TVKFUQ&#10;BQtFbSveHTbH3aWbk7CJ6/r2piD0cpiZb5jpvDWVaKj2pWUFvW4CgjizuuRcwddh9foGwgdkjZVl&#10;UnAjD/PZ89MUU22vvKNmH3IRIexTVFCE4FIpfVaQQd+1jjh6Z1sbDFHWudQ1XiPcVLKfJGNpsOS4&#10;UKCjZUHZ7/5iFKwXNGy2nye/+164ozu1/icZfSjVeWnfJyACteE//GhvtIIB/F2JN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OoWwxAAAANoAAAAPAAAAAAAAAAAA&#10;AAAAAKECAABkcnMvZG93bnJldi54bWxQSwUGAAAAAAQABAD5AAAAkgMAAAAA&#10;" strokecolor="#007dc5" strokeweight="1.39944mm"/>
              <v:shape id="Freeform 19" o:spid="_x0000_s1029" style="position:absolute;left:10339;top:445;width:146;height:417;visibility:visible;mso-wrap-style:square;v-text-anchor:top" coordsize="146,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KQsUA&#10;AADaAAAADwAAAGRycy9kb3ducmV2LnhtbESPzWvCQBTE7wX/h+UVvBTdVIK00VWkIkovJX4cvD2z&#10;zyQ0+zZkNx/977uFgsdhZn7DLNeDqURHjSstK3idRiCIM6tLzhWcT7vJGwjnkTVWlknBDzlYr0ZP&#10;S0y07Tml7uhzESDsElRQeF8nUrqsIINuamvi4N1tY9AH2eRSN9gHuKnkLIrm0mDJYaHAmj4Kyr6P&#10;rVEwO7mX67ndvvttfHH11/4zvXVzpcbPw2YBwtPgH+H/9kEriOHvSr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hQpCxQAAANoAAAAPAAAAAAAAAAAAAAAAAJgCAABkcnMv&#10;ZG93bnJldi54bWxQSwUGAAAAAAQABAD1AAAAigMAAAAA&#10;" path="m83,l,,,323r5,35l22,388r30,21l96,417r49,l145,348r-34,l98,346r-9,-6l84,331,83,318r,-162l145,156r,-67l83,89,83,xe" fillcolor="#007dc5" stroked="f">
                <v:path arrowok="t" o:connecttype="custom" o:connectlocs="83,445;0,445;0,768;5,803;22,833;52,854;96,862;145,862;145,793;111,793;98,791;89,785;84,776;83,763;83,601;145,601;145,534;83,534;83,445"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0505;top:529;width:29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rkuHAAAAA2gAAAA8AAABkcnMvZG93bnJldi54bWxEj92KwjAUhO8F3yEcwTtNV1yRrlEWUdCL&#10;hfXnAQ7Nsem2OQlN1Pr2RhD2cpiZb5jFqrONuFEbKscKPsYZCOLC6YpLBefTdjQHESKyxsYxKXhQ&#10;gNWy31tgrt2dD3Q7xlIkCIccFZgYfS5lKAxZDGPniZN3ca3FmGRbSt3iPcFtIydZNpMWK04LBj2t&#10;DRX18WoVUPnT1b7+NVOHF/m30XtXr71Sw0H3/QUiUhf/w+/2Tiv4hNeVd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auS4cAAAADaAAAADwAAAAAAAAAAAAAAAACfAgAA&#10;ZHJzL2Rvd25yZXYueG1sUEsFBgAAAAAEAAQA9wAAAIwDAAAAAA==&#10;">
                <v:imagedata r:id="rId3" o:title=""/>
              </v:shape>
              <v:shape id="Picture 17" o:spid="_x0000_s1031" type="#_x0000_t75" style="position:absolute;left:10007;top:534;width:269;height:3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mZ3jBAAAA2gAAAA8AAABkcnMvZG93bnJldi54bWxEj82qwjAUhPcXfIdwBHfX1C5EqlFElFu4&#10;KP6h20NzbIvNSWmi1rc3guBymJlvmMmsNZW4U+NKywoG/QgEcWZ1ybmC42H1OwLhPLLGyjIpeJKD&#10;2bTzM8FE2wfv6L73uQgQdgkqKLyvEyldVpBB17c1cfAutjHog2xyqRt8BLipZBxFQ2mw5LBQYE2L&#10;grLr/mYUxNW/Hfyl5010O8U7v+brltOlUr1uOx+D8NT6b/jTTrWCIbyvhBsgp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FmZ3jBAAAA2gAAAA8AAAAAAAAAAAAAAAAAnwIA&#10;AGRycy9kb3ducmV2LnhtbFBLBQYAAAAABAAEAPcAAACNAwAAAAA=&#10;">
                <v:imagedata r:id="rId4" o:title=""/>
              </v:shape>
              <v:shape id="AutoShape 16" o:spid="_x0000_s1032" style="position:absolute;left:10987;top:398;width:67;height:67;visibility:visible;mso-wrap-style:square;v-text-anchor:top" coordsize="6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r0A&#10;AADaAAAADwAAAGRycy9kb3ducmV2LnhtbESPSwvCMBCE74L/IazgTVMFH1SjiFDw6uu+NGtTbTal&#10;iVr99UYQPA4z8w2zXLe2Eg9qfOlYwWiYgCDOnS65UHA6ZoM5CB+QNVaOScGLPKxX3c4SU+2evKfH&#10;IRQiQtinqMCEUKdS+tyQRT90NXH0Lq6xGKJsCqkbfEa4reQ4SabSYslxwWBNW0P57XC3CnRWzV+5&#10;n4zGJqPzaXJ7n+/Xq1L9XrtZgAjUhn/4195pBTP4Xok3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6Or0AAADaAAAADwAAAAAAAAAAAAAAAACYAgAAZHJzL2Rvd25yZXYu&#10;eG1sUEsFBgAAAAAEAAQA9QAAAIIDAAAAAA==&#10;" path="m33,l20,3,10,10,3,21,,34,3,47r7,10l20,64r13,3l46,64r5,-3l18,61,6,49,6,18,18,6r33,l46,3,33,xm51,6r-2,l61,18r,31l49,61r2,l57,57,64,47,67,34,64,21,57,10,51,6xm42,12r-13,l23,13r-2,l19,13r,1l19,53r,1l27,54r,-1l27,38r14,l40,36r5,-1l48,32r,-1l38,31r-11,l27,20r21,l48,15,42,12xm41,38r-10,l32,38r9,15l41,54r8,l49,53r,-1l49,51,41,38xm48,20r-10,l40,21r,9l38,31r10,l48,20xe" fillcolor="#007dc5" stroked="f">
                <v:path arrowok="t" o:connecttype="custom" o:connectlocs="20,401;3,419;3,445;20,462;46,462;18,459;6,416;51,404;33,398;49,404;61,447;51,459;64,445;64,419;51,404;29,410;21,411;19,412;19,452;27,451;41,436;45,433;48,429;27,429;48,418;42,410;31,436;32,436;41,451;49,452;49,450;41,436;38,418;40,428;48,429" o:connectangles="0,0,0,0,0,0,0,0,0,0,0,0,0,0,0,0,0,0,0,0,0,0,0,0,0,0,0,0,0,0,0,0,0,0,0"/>
              </v:shape>
              <w10:wrap anchorx="margin"/>
            </v:group>
          </w:pict>
        </mc:Fallback>
      </mc:AlternateContent>
    </w:r>
    <w:r w:rsidR="00C66525" w:rsidRPr="00C66525">
      <w:rPr>
        <w:rFonts w:ascii="Intel Clear Pro" w:hAnsi="Intel Clear Pro" w:cs="Intel Clear Pro"/>
        <w:color w:val="007DC5"/>
        <w:sz w:val="48"/>
        <w:szCs w:val="48"/>
      </w:rPr>
      <w:t>White Paper</w:t>
    </w:r>
  </w:p>
  <w:p w14:paraId="30591415" w14:textId="77777777" w:rsidR="0010173B" w:rsidRPr="00C66525" w:rsidRDefault="00C66525" w:rsidP="00C66525">
    <w:pPr>
      <w:pStyle w:val="NoSpacing"/>
      <w:spacing w:before="120" w:after="120"/>
      <w:rPr>
        <w:color w:val="007DC5"/>
        <w:sz w:val="20"/>
        <w:szCs w:val="20"/>
      </w:rPr>
    </w:pPr>
    <w:r w:rsidRPr="00C66525">
      <w:rPr>
        <w:color w:val="007DC5"/>
        <w:sz w:val="20"/>
        <w:szCs w:val="20"/>
      </w:rPr>
      <w:t>Intel® Software Guard Extensions (Intel® SGX)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3632"/>
    <w:multiLevelType w:val="hybridMultilevel"/>
    <w:tmpl w:val="A0B6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00B"/>
    <w:multiLevelType w:val="hybridMultilevel"/>
    <w:tmpl w:val="C7C0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1636D"/>
    <w:multiLevelType w:val="hybridMultilevel"/>
    <w:tmpl w:val="8EE2E402"/>
    <w:lvl w:ilvl="0" w:tplc="DF42926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5F65"/>
    <w:multiLevelType w:val="hybridMultilevel"/>
    <w:tmpl w:val="ECD4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57E56"/>
    <w:multiLevelType w:val="hybridMultilevel"/>
    <w:tmpl w:val="DCFC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91B92"/>
    <w:multiLevelType w:val="hybridMultilevel"/>
    <w:tmpl w:val="B0F40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02A76"/>
    <w:multiLevelType w:val="hybridMultilevel"/>
    <w:tmpl w:val="31BC5D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8744C6"/>
    <w:multiLevelType w:val="hybridMultilevel"/>
    <w:tmpl w:val="4D2E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B7594"/>
    <w:multiLevelType w:val="hybridMultilevel"/>
    <w:tmpl w:val="D2884562"/>
    <w:lvl w:ilvl="0" w:tplc="BE86A1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B00D1"/>
    <w:multiLevelType w:val="hybridMultilevel"/>
    <w:tmpl w:val="E15C2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1C6510"/>
    <w:multiLevelType w:val="hybridMultilevel"/>
    <w:tmpl w:val="C96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552E1"/>
    <w:multiLevelType w:val="hybridMultilevel"/>
    <w:tmpl w:val="B25A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B426E"/>
    <w:multiLevelType w:val="hybridMultilevel"/>
    <w:tmpl w:val="29E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93A2F"/>
    <w:multiLevelType w:val="hybridMultilevel"/>
    <w:tmpl w:val="189E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317C3"/>
    <w:multiLevelType w:val="hybridMultilevel"/>
    <w:tmpl w:val="F0DCE220"/>
    <w:lvl w:ilvl="0" w:tplc="8168E462">
      <w:start w:val="1"/>
      <w:numFmt w:val="decimal"/>
      <w:lvlText w:val="%1."/>
      <w:lvlJc w:val="left"/>
      <w:pPr>
        <w:ind w:left="360" w:hanging="360"/>
      </w:pPr>
      <w:rPr>
        <w:rFonts w:hint="default"/>
      </w:rPr>
    </w:lvl>
    <w:lvl w:ilvl="1" w:tplc="0409000F">
      <w:start w:val="2"/>
      <w:numFmt w:val="decimal"/>
      <w:lvlText w:val="%2."/>
      <w:lvlJc w:val="left"/>
      <w:pPr>
        <w:ind w:left="1080" w:hanging="360"/>
      </w:pPr>
      <w:rPr>
        <w:rFonts w:hint="default"/>
      </w:rPr>
    </w:lvl>
    <w:lvl w:ilvl="2" w:tplc="622ED54A">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5E36C1"/>
    <w:multiLevelType w:val="hybridMultilevel"/>
    <w:tmpl w:val="A372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E7476"/>
    <w:multiLevelType w:val="hybridMultilevel"/>
    <w:tmpl w:val="D73E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E2C31"/>
    <w:multiLevelType w:val="hybridMultilevel"/>
    <w:tmpl w:val="27C291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C6AA3"/>
    <w:multiLevelType w:val="hybridMultilevel"/>
    <w:tmpl w:val="5AA0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762B3"/>
    <w:multiLevelType w:val="hybridMultilevel"/>
    <w:tmpl w:val="9350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013BD"/>
    <w:multiLevelType w:val="hybridMultilevel"/>
    <w:tmpl w:val="DCE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A82734"/>
    <w:multiLevelType w:val="hybridMultilevel"/>
    <w:tmpl w:val="49080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345EC"/>
    <w:multiLevelType w:val="hybridMultilevel"/>
    <w:tmpl w:val="C454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F4A10"/>
    <w:multiLevelType w:val="hybridMultilevel"/>
    <w:tmpl w:val="F30C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
  </w:num>
  <w:num w:numId="4">
    <w:abstractNumId w:val="18"/>
  </w:num>
  <w:num w:numId="5">
    <w:abstractNumId w:val="2"/>
  </w:num>
  <w:num w:numId="6">
    <w:abstractNumId w:val="6"/>
  </w:num>
  <w:num w:numId="7">
    <w:abstractNumId w:val="9"/>
  </w:num>
  <w:num w:numId="8">
    <w:abstractNumId w:val="13"/>
  </w:num>
  <w:num w:numId="9">
    <w:abstractNumId w:val="22"/>
  </w:num>
  <w:num w:numId="10">
    <w:abstractNumId w:val="3"/>
  </w:num>
  <w:num w:numId="11">
    <w:abstractNumId w:val="8"/>
  </w:num>
  <w:num w:numId="12">
    <w:abstractNumId w:val="15"/>
  </w:num>
  <w:num w:numId="13">
    <w:abstractNumId w:val="20"/>
  </w:num>
  <w:num w:numId="14">
    <w:abstractNumId w:val="10"/>
  </w:num>
  <w:num w:numId="15">
    <w:abstractNumId w:val="4"/>
  </w:num>
  <w:num w:numId="16">
    <w:abstractNumId w:val="11"/>
  </w:num>
  <w:num w:numId="17">
    <w:abstractNumId w:val="16"/>
  </w:num>
  <w:num w:numId="18">
    <w:abstractNumId w:val="19"/>
  </w:num>
  <w:num w:numId="19">
    <w:abstractNumId w:val="12"/>
  </w:num>
  <w:num w:numId="20">
    <w:abstractNumId w:val="7"/>
  </w:num>
  <w:num w:numId="21">
    <w:abstractNumId w:val="0"/>
  </w:num>
  <w:num w:numId="22">
    <w:abstractNumId w:val="21"/>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0B"/>
    <w:rsid w:val="00006B10"/>
    <w:rsid w:val="00024D11"/>
    <w:rsid w:val="00047B44"/>
    <w:rsid w:val="00061014"/>
    <w:rsid w:val="00066256"/>
    <w:rsid w:val="00070763"/>
    <w:rsid w:val="000A16EC"/>
    <w:rsid w:val="000A7ECA"/>
    <w:rsid w:val="000E7170"/>
    <w:rsid w:val="000F3B61"/>
    <w:rsid w:val="0010173B"/>
    <w:rsid w:val="001033A4"/>
    <w:rsid w:val="00103CAC"/>
    <w:rsid w:val="00110F3C"/>
    <w:rsid w:val="00140636"/>
    <w:rsid w:val="00143F48"/>
    <w:rsid w:val="00155645"/>
    <w:rsid w:val="001628DA"/>
    <w:rsid w:val="0016579F"/>
    <w:rsid w:val="00176A9C"/>
    <w:rsid w:val="00190E17"/>
    <w:rsid w:val="001C440B"/>
    <w:rsid w:val="001D4824"/>
    <w:rsid w:val="00210479"/>
    <w:rsid w:val="00225B66"/>
    <w:rsid w:val="00236B14"/>
    <w:rsid w:val="00237AA7"/>
    <w:rsid w:val="0024556D"/>
    <w:rsid w:val="0027793B"/>
    <w:rsid w:val="00295FD6"/>
    <w:rsid w:val="00297017"/>
    <w:rsid w:val="002B3449"/>
    <w:rsid w:val="002B4A54"/>
    <w:rsid w:val="002F0CDF"/>
    <w:rsid w:val="002F16FE"/>
    <w:rsid w:val="0030140B"/>
    <w:rsid w:val="00307078"/>
    <w:rsid w:val="00313CF6"/>
    <w:rsid w:val="0031641E"/>
    <w:rsid w:val="003229CA"/>
    <w:rsid w:val="003324E7"/>
    <w:rsid w:val="00374FFD"/>
    <w:rsid w:val="00384586"/>
    <w:rsid w:val="003902BC"/>
    <w:rsid w:val="0039348B"/>
    <w:rsid w:val="003A2DB9"/>
    <w:rsid w:val="003C4947"/>
    <w:rsid w:val="003C6483"/>
    <w:rsid w:val="003E5640"/>
    <w:rsid w:val="003F1121"/>
    <w:rsid w:val="00403C80"/>
    <w:rsid w:val="004129E1"/>
    <w:rsid w:val="0042705C"/>
    <w:rsid w:val="00441536"/>
    <w:rsid w:val="00447F23"/>
    <w:rsid w:val="00464225"/>
    <w:rsid w:val="004642C0"/>
    <w:rsid w:val="00475682"/>
    <w:rsid w:val="00475E46"/>
    <w:rsid w:val="00486457"/>
    <w:rsid w:val="00486C19"/>
    <w:rsid w:val="00490AAA"/>
    <w:rsid w:val="0049763D"/>
    <w:rsid w:val="004D7D28"/>
    <w:rsid w:val="004E18A8"/>
    <w:rsid w:val="004F281A"/>
    <w:rsid w:val="00530129"/>
    <w:rsid w:val="00531C80"/>
    <w:rsid w:val="00531E3C"/>
    <w:rsid w:val="00546B8F"/>
    <w:rsid w:val="00564E50"/>
    <w:rsid w:val="005F311F"/>
    <w:rsid w:val="005F682D"/>
    <w:rsid w:val="00644C30"/>
    <w:rsid w:val="00671A4E"/>
    <w:rsid w:val="00675990"/>
    <w:rsid w:val="00677F30"/>
    <w:rsid w:val="00681DBE"/>
    <w:rsid w:val="006947DE"/>
    <w:rsid w:val="006C4E55"/>
    <w:rsid w:val="006C78DE"/>
    <w:rsid w:val="006D5AB8"/>
    <w:rsid w:val="006D6909"/>
    <w:rsid w:val="00706F34"/>
    <w:rsid w:val="0071730A"/>
    <w:rsid w:val="00721D4A"/>
    <w:rsid w:val="00733614"/>
    <w:rsid w:val="0076156B"/>
    <w:rsid w:val="007A054E"/>
    <w:rsid w:val="007A4B70"/>
    <w:rsid w:val="007A7BE0"/>
    <w:rsid w:val="007B0DCD"/>
    <w:rsid w:val="007D7574"/>
    <w:rsid w:val="007E4129"/>
    <w:rsid w:val="007F5183"/>
    <w:rsid w:val="00800912"/>
    <w:rsid w:val="008040CC"/>
    <w:rsid w:val="00832ECE"/>
    <w:rsid w:val="00847AFB"/>
    <w:rsid w:val="0086492C"/>
    <w:rsid w:val="008B3BB2"/>
    <w:rsid w:val="008B5F0D"/>
    <w:rsid w:val="008C4400"/>
    <w:rsid w:val="008D4B9F"/>
    <w:rsid w:val="008E3717"/>
    <w:rsid w:val="008F0F26"/>
    <w:rsid w:val="00915FDC"/>
    <w:rsid w:val="00920292"/>
    <w:rsid w:val="00922D31"/>
    <w:rsid w:val="00934276"/>
    <w:rsid w:val="0096054D"/>
    <w:rsid w:val="00962710"/>
    <w:rsid w:val="00964E5A"/>
    <w:rsid w:val="00966A67"/>
    <w:rsid w:val="009671E5"/>
    <w:rsid w:val="00972252"/>
    <w:rsid w:val="00975A8E"/>
    <w:rsid w:val="009901A8"/>
    <w:rsid w:val="00991990"/>
    <w:rsid w:val="009C059B"/>
    <w:rsid w:val="009C6352"/>
    <w:rsid w:val="00A01A07"/>
    <w:rsid w:val="00A01C38"/>
    <w:rsid w:val="00A33712"/>
    <w:rsid w:val="00A44DBC"/>
    <w:rsid w:val="00A509C3"/>
    <w:rsid w:val="00A8572B"/>
    <w:rsid w:val="00A92584"/>
    <w:rsid w:val="00AB1E82"/>
    <w:rsid w:val="00AE46E7"/>
    <w:rsid w:val="00AF1CC1"/>
    <w:rsid w:val="00AF1D5D"/>
    <w:rsid w:val="00B00394"/>
    <w:rsid w:val="00B3071D"/>
    <w:rsid w:val="00B3604F"/>
    <w:rsid w:val="00B60D6D"/>
    <w:rsid w:val="00B61179"/>
    <w:rsid w:val="00B76A28"/>
    <w:rsid w:val="00B96A78"/>
    <w:rsid w:val="00BB3E67"/>
    <w:rsid w:val="00BC6362"/>
    <w:rsid w:val="00BD61CE"/>
    <w:rsid w:val="00BD631E"/>
    <w:rsid w:val="00BF109E"/>
    <w:rsid w:val="00BF682B"/>
    <w:rsid w:val="00C06947"/>
    <w:rsid w:val="00C0735E"/>
    <w:rsid w:val="00C2037B"/>
    <w:rsid w:val="00C27C20"/>
    <w:rsid w:val="00C42521"/>
    <w:rsid w:val="00C55047"/>
    <w:rsid w:val="00C60339"/>
    <w:rsid w:val="00C66525"/>
    <w:rsid w:val="00C703A1"/>
    <w:rsid w:val="00D167ED"/>
    <w:rsid w:val="00D16803"/>
    <w:rsid w:val="00D21C0A"/>
    <w:rsid w:val="00D265E5"/>
    <w:rsid w:val="00DD1BE9"/>
    <w:rsid w:val="00DE62A8"/>
    <w:rsid w:val="00E036F2"/>
    <w:rsid w:val="00E06FA3"/>
    <w:rsid w:val="00E16C9E"/>
    <w:rsid w:val="00E177BF"/>
    <w:rsid w:val="00E22DE3"/>
    <w:rsid w:val="00E23FB4"/>
    <w:rsid w:val="00E3186B"/>
    <w:rsid w:val="00E35636"/>
    <w:rsid w:val="00E65211"/>
    <w:rsid w:val="00E7439C"/>
    <w:rsid w:val="00E75F6C"/>
    <w:rsid w:val="00EA0598"/>
    <w:rsid w:val="00EA1141"/>
    <w:rsid w:val="00EA708D"/>
    <w:rsid w:val="00EC0F72"/>
    <w:rsid w:val="00ED6C40"/>
    <w:rsid w:val="00EE1625"/>
    <w:rsid w:val="00EF262C"/>
    <w:rsid w:val="00F222DF"/>
    <w:rsid w:val="00F26272"/>
    <w:rsid w:val="00F40FFC"/>
    <w:rsid w:val="00F75DE7"/>
    <w:rsid w:val="00FA6E20"/>
    <w:rsid w:val="00FE37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CB5C0"/>
  <w15:docId w15:val="{5DCF9D52-DD1B-41FE-A775-B87F3CED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24"/>
    <w:pPr>
      <w:spacing w:after="120"/>
    </w:pPr>
    <w:rPr>
      <w:rFonts w:ascii="Intel Clear" w:hAnsi="Intel Clear"/>
      <w:sz w:val="18"/>
    </w:rPr>
  </w:style>
  <w:style w:type="paragraph" w:styleId="Heading1">
    <w:name w:val="heading 1"/>
    <w:basedOn w:val="Normal"/>
    <w:next w:val="Normal"/>
    <w:link w:val="Heading1Char"/>
    <w:uiPriority w:val="9"/>
    <w:qFormat/>
    <w:rsid w:val="0010173B"/>
    <w:pPr>
      <w:keepNext/>
      <w:keepLines/>
      <w:spacing w:before="240" w:after="0"/>
      <w:outlineLvl w:val="0"/>
    </w:pPr>
    <w:rPr>
      <w:rFonts w:eastAsiaTheme="majorEastAsia" w:cstheme="majorBidi"/>
      <w:b/>
      <w:color w:val="007DC5"/>
      <w:sz w:val="24"/>
      <w:szCs w:val="32"/>
    </w:rPr>
  </w:style>
  <w:style w:type="paragraph" w:styleId="Heading2">
    <w:name w:val="heading 2"/>
    <w:basedOn w:val="Normal"/>
    <w:next w:val="Normal"/>
    <w:link w:val="Heading2Char"/>
    <w:uiPriority w:val="9"/>
    <w:unhideWhenUsed/>
    <w:qFormat/>
    <w:rsid w:val="001D4824"/>
    <w:pPr>
      <w:keepNext/>
      <w:keepLines/>
      <w:spacing w:before="40" w:after="0"/>
      <w:outlineLvl w:val="1"/>
    </w:pPr>
    <w:rPr>
      <w:rFonts w:eastAsiaTheme="majorEastAsia" w:cstheme="majorBidi"/>
      <w:b/>
      <w:color w:val="007DC5"/>
      <w:szCs w:val="26"/>
    </w:rPr>
  </w:style>
  <w:style w:type="paragraph" w:styleId="Heading3">
    <w:name w:val="heading 3"/>
    <w:basedOn w:val="Normal"/>
    <w:next w:val="Normal"/>
    <w:link w:val="Heading3Char"/>
    <w:uiPriority w:val="9"/>
    <w:unhideWhenUsed/>
    <w:qFormat/>
    <w:rsid w:val="001D482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Caption">
    <w:name w:val="Table/Figure Caption"/>
    <w:basedOn w:val="Normal"/>
    <w:qFormat/>
    <w:rsid w:val="001D4824"/>
    <w:pPr>
      <w:spacing w:before="120"/>
    </w:pPr>
    <w:rPr>
      <w:color w:val="007DC5"/>
    </w:rPr>
  </w:style>
  <w:style w:type="paragraph" w:styleId="Header">
    <w:name w:val="header"/>
    <w:basedOn w:val="Normal"/>
    <w:link w:val="HeaderChar"/>
    <w:uiPriority w:val="99"/>
    <w:unhideWhenUsed/>
    <w:rsid w:val="008040CC"/>
    <w:pPr>
      <w:tabs>
        <w:tab w:val="center" w:pos="4680"/>
        <w:tab w:val="right" w:pos="9360"/>
      </w:tabs>
      <w:spacing w:after="360" w:line="240" w:lineRule="auto"/>
    </w:pPr>
    <w:rPr>
      <w:b/>
      <w:sz w:val="14"/>
    </w:rPr>
  </w:style>
  <w:style w:type="character" w:customStyle="1" w:styleId="HeaderChar">
    <w:name w:val="Header Char"/>
    <w:basedOn w:val="DefaultParagraphFont"/>
    <w:link w:val="Header"/>
    <w:uiPriority w:val="99"/>
    <w:rsid w:val="008040CC"/>
    <w:rPr>
      <w:rFonts w:ascii="Intel Clear" w:hAnsi="Intel Clear"/>
      <w:b/>
      <w:sz w:val="14"/>
    </w:rPr>
  </w:style>
  <w:style w:type="paragraph" w:styleId="Footer">
    <w:name w:val="footer"/>
    <w:basedOn w:val="Normal"/>
    <w:link w:val="FooterChar"/>
    <w:uiPriority w:val="99"/>
    <w:unhideWhenUsed/>
    <w:rsid w:val="008040CC"/>
    <w:pPr>
      <w:tabs>
        <w:tab w:val="center" w:pos="4680"/>
        <w:tab w:val="right" w:pos="9360"/>
      </w:tabs>
      <w:spacing w:after="0" w:line="240" w:lineRule="auto"/>
    </w:pPr>
    <w:rPr>
      <w:b/>
      <w:sz w:val="14"/>
    </w:rPr>
  </w:style>
  <w:style w:type="paragraph" w:styleId="Title">
    <w:name w:val="Title"/>
    <w:basedOn w:val="Normal"/>
    <w:next w:val="Normal"/>
    <w:link w:val="TitleChar"/>
    <w:uiPriority w:val="10"/>
    <w:qFormat/>
    <w:rsid w:val="0010173B"/>
    <w:pPr>
      <w:pBdr>
        <w:bottom w:val="single" w:sz="4" w:space="1" w:color="007DC5"/>
      </w:pBdr>
      <w:spacing w:before="240" w:after="240" w:line="240" w:lineRule="auto"/>
      <w:contextualSpacing/>
    </w:pPr>
    <w:rPr>
      <w:rFonts w:eastAsiaTheme="majorEastAsia" w:cstheme="majorBidi"/>
      <w:b/>
      <w:color w:val="007DC5"/>
      <w:spacing w:val="-10"/>
      <w:kern w:val="28"/>
      <w:sz w:val="68"/>
      <w:szCs w:val="56"/>
    </w:rPr>
  </w:style>
  <w:style w:type="character" w:customStyle="1" w:styleId="TitleChar">
    <w:name w:val="Title Char"/>
    <w:basedOn w:val="DefaultParagraphFont"/>
    <w:link w:val="Title"/>
    <w:uiPriority w:val="10"/>
    <w:rsid w:val="0010173B"/>
    <w:rPr>
      <w:rFonts w:ascii="Intel Clear" w:eastAsiaTheme="majorEastAsia" w:hAnsi="Intel Clear" w:cstheme="majorBidi"/>
      <w:b/>
      <w:color w:val="007DC5"/>
      <w:spacing w:val="-10"/>
      <w:kern w:val="28"/>
      <w:sz w:val="68"/>
      <w:szCs w:val="56"/>
    </w:rPr>
  </w:style>
  <w:style w:type="paragraph" w:styleId="Subtitle">
    <w:name w:val="Subtitle"/>
    <w:basedOn w:val="Normal"/>
    <w:next w:val="Normal"/>
    <w:link w:val="SubtitleChar"/>
    <w:uiPriority w:val="11"/>
    <w:rsid w:val="0010173B"/>
    <w:pPr>
      <w:numPr>
        <w:ilvl w:val="1"/>
      </w:numPr>
      <w:spacing w:before="120"/>
    </w:pPr>
    <w:rPr>
      <w:rFonts w:eastAsiaTheme="minorEastAsia"/>
      <w:b/>
      <w:color w:val="007DC5"/>
      <w:spacing w:val="15"/>
      <w:sz w:val="28"/>
    </w:rPr>
  </w:style>
  <w:style w:type="character" w:customStyle="1" w:styleId="SubtitleChar">
    <w:name w:val="Subtitle Char"/>
    <w:basedOn w:val="DefaultParagraphFont"/>
    <w:link w:val="Subtitle"/>
    <w:uiPriority w:val="11"/>
    <w:rsid w:val="0010173B"/>
    <w:rPr>
      <w:rFonts w:ascii="Intel Clear" w:eastAsiaTheme="minorEastAsia" w:hAnsi="Intel Clear"/>
      <w:b/>
      <w:color w:val="007DC5"/>
      <w:spacing w:val="15"/>
      <w:sz w:val="28"/>
    </w:rPr>
  </w:style>
  <w:style w:type="character" w:customStyle="1" w:styleId="Heading1Char">
    <w:name w:val="Heading 1 Char"/>
    <w:basedOn w:val="DefaultParagraphFont"/>
    <w:link w:val="Heading1"/>
    <w:uiPriority w:val="9"/>
    <w:rsid w:val="0010173B"/>
    <w:rPr>
      <w:rFonts w:ascii="Intel Clear" w:eastAsiaTheme="majorEastAsia" w:hAnsi="Intel Clear" w:cstheme="majorBidi"/>
      <w:b/>
      <w:color w:val="007DC5"/>
      <w:sz w:val="24"/>
      <w:szCs w:val="32"/>
    </w:rPr>
  </w:style>
  <w:style w:type="paragraph" w:styleId="NoSpacing">
    <w:name w:val="No Spacing"/>
    <w:uiPriority w:val="1"/>
    <w:qFormat/>
    <w:rsid w:val="0010173B"/>
    <w:pPr>
      <w:spacing w:after="0" w:line="240" w:lineRule="auto"/>
    </w:pPr>
    <w:rPr>
      <w:rFonts w:ascii="Intel Clear" w:hAnsi="Intel Clear"/>
      <w:sz w:val="18"/>
    </w:rPr>
  </w:style>
  <w:style w:type="character" w:customStyle="1" w:styleId="Heading2Char">
    <w:name w:val="Heading 2 Char"/>
    <w:basedOn w:val="DefaultParagraphFont"/>
    <w:link w:val="Heading2"/>
    <w:uiPriority w:val="9"/>
    <w:rsid w:val="001D4824"/>
    <w:rPr>
      <w:rFonts w:ascii="Intel Clear" w:eastAsiaTheme="majorEastAsia" w:hAnsi="Intel Clear" w:cstheme="majorBidi"/>
      <w:b/>
      <w:color w:val="007DC5"/>
      <w:sz w:val="18"/>
      <w:szCs w:val="26"/>
    </w:rPr>
  </w:style>
  <w:style w:type="character" w:customStyle="1" w:styleId="Heading3Char">
    <w:name w:val="Heading 3 Char"/>
    <w:basedOn w:val="DefaultParagraphFont"/>
    <w:link w:val="Heading3"/>
    <w:uiPriority w:val="9"/>
    <w:rsid w:val="001D4824"/>
    <w:rPr>
      <w:rFonts w:ascii="Intel Clear" w:eastAsiaTheme="majorEastAsia" w:hAnsi="Intel Clear" w:cstheme="majorBidi"/>
      <w:b/>
      <w:sz w:val="18"/>
      <w:szCs w:val="24"/>
    </w:rPr>
  </w:style>
  <w:style w:type="paragraph" w:styleId="ListParagraph">
    <w:name w:val="List Paragraph"/>
    <w:basedOn w:val="Normal"/>
    <w:uiPriority w:val="34"/>
    <w:qFormat/>
    <w:rsid w:val="001D4824"/>
    <w:pPr>
      <w:ind w:left="720"/>
      <w:contextualSpacing/>
    </w:pPr>
  </w:style>
  <w:style w:type="character" w:customStyle="1" w:styleId="FooterChar">
    <w:name w:val="Footer Char"/>
    <w:basedOn w:val="DefaultParagraphFont"/>
    <w:link w:val="Footer"/>
    <w:uiPriority w:val="99"/>
    <w:rsid w:val="008040CC"/>
    <w:rPr>
      <w:rFonts w:ascii="Intel Clear" w:hAnsi="Intel Clear"/>
      <w:b/>
      <w:sz w:val="14"/>
    </w:rPr>
  </w:style>
  <w:style w:type="paragraph" w:customStyle="1" w:styleId="Default">
    <w:name w:val="Default"/>
    <w:rsid w:val="00832ECE"/>
    <w:pPr>
      <w:autoSpaceDE w:val="0"/>
      <w:autoSpaceDN w:val="0"/>
      <w:adjustRightInd w:val="0"/>
      <w:spacing w:after="0" w:line="240" w:lineRule="auto"/>
      <w:ind w:firstLine="357"/>
      <w:jc w:val="both"/>
    </w:pPr>
    <w:rPr>
      <w:rFonts w:ascii="Verdana" w:eastAsiaTheme="minorEastAsia" w:hAnsi="Verdana" w:cs="Verdana"/>
      <w:color w:val="000000"/>
      <w:sz w:val="24"/>
      <w:szCs w:val="24"/>
    </w:rPr>
  </w:style>
  <w:style w:type="paragraph" w:styleId="BalloonText">
    <w:name w:val="Balloon Text"/>
    <w:basedOn w:val="Normal"/>
    <w:link w:val="BalloonTextChar"/>
    <w:uiPriority w:val="99"/>
    <w:semiHidden/>
    <w:unhideWhenUsed/>
    <w:rsid w:val="002B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449"/>
    <w:rPr>
      <w:rFonts w:ascii="Tahoma" w:hAnsi="Tahoma" w:cs="Tahoma"/>
      <w:sz w:val="16"/>
      <w:szCs w:val="16"/>
    </w:rPr>
  </w:style>
  <w:style w:type="character" w:styleId="CommentReference">
    <w:name w:val="annotation reference"/>
    <w:basedOn w:val="DefaultParagraphFont"/>
    <w:uiPriority w:val="99"/>
    <w:semiHidden/>
    <w:unhideWhenUsed/>
    <w:rsid w:val="002B3449"/>
    <w:rPr>
      <w:sz w:val="16"/>
      <w:szCs w:val="16"/>
    </w:rPr>
  </w:style>
  <w:style w:type="paragraph" w:styleId="CommentText">
    <w:name w:val="annotation text"/>
    <w:basedOn w:val="Normal"/>
    <w:link w:val="CommentTextChar"/>
    <w:uiPriority w:val="99"/>
    <w:semiHidden/>
    <w:unhideWhenUsed/>
    <w:rsid w:val="002B3449"/>
    <w:pPr>
      <w:spacing w:line="240" w:lineRule="auto"/>
    </w:pPr>
    <w:rPr>
      <w:sz w:val="20"/>
      <w:szCs w:val="20"/>
    </w:rPr>
  </w:style>
  <w:style w:type="character" w:customStyle="1" w:styleId="CommentTextChar">
    <w:name w:val="Comment Text Char"/>
    <w:basedOn w:val="DefaultParagraphFont"/>
    <w:link w:val="CommentText"/>
    <w:uiPriority w:val="99"/>
    <w:semiHidden/>
    <w:rsid w:val="002B3449"/>
    <w:rPr>
      <w:rFonts w:ascii="Intel Clear" w:hAnsi="Intel Clear"/>
      <w:sz w:val="20"/>
      <w:szCs w:val="20"/>
    </w:rPr>
  </w:style>
  <w:style w:type="paragraph" w:styleId="CommentSubject">
    <w:name w:val="annotation subject"/>
    <w:basedOn w:val="CommentText"/>
    <w:next w:val="CommentText"/>
    <w:link w:val="CommentSubjectChar"/>
    <w:uiPriority w:val="99"/>
    <w:semiHidden/>
    <w:unhideWhenUsed/>
    <w:rsid w:val="002B3449"/>
    <w:rPr>
      <w:b/>
      <w:bCs/>
    </w:rPr>
  </w:style>
  <w:style w:type="character" w:customStyle="1" w:styleId="CommentSubjectChar">
    <w:name w:val="Comment Subject Char"/>
    <w:basedOn w:val="CommentTextChar"/>
    <w:link w:val="CommentSubject"/>
    <w:uiPriority w:val="99"/>
    <w:semiHidden/>
    <w:rsid w:val="002B3449"/>
    <w:rPr>
      <w:rFonts w:ascii="Intel Clear" w:hAnsi="Intel Clear"/>
      <w:b/>
      <w:bCs/>
      <w:sz w:val="20"/>
      <w:szCs w:val="20"/>
    </w:rPr>
  </w:style>
  <w:style w:type="paragraph" w:styleId="Caption">
    <w:name w:val="caption"/>
    <w:basedOn w:val="Normal"/>
    <w:next w:val="Normal"/>
    <w:uiPriority w:val="35"/>
    <w:unhideWhenUsed/>
    <w:qFormat/>
    <w:rsid w:val="00475E46"/>
    <w:pPr>
      <w:spacing w:after="200" w:line="240" w:lineRule="auto"/>
    </w:pPr>
    <w:rPr>
      <w:rFonts w:asciiTheme="minorHAnsi" w:hAnsiTheme="minorHAnsi"/>
      <w:i/>
      <w:iCs/>
      <w:color w:val="44546A" w:themeColor="text2"/>
      <w:szCs w:val="18"/>
      <w:lang w:val="en-IN"/>
    </w:rPr>
  </w:style>
  <w:style w:type="paragraph" w:styleId="NormalWeb">
    <w:name w:val="Normal (Web)"/>
    <w:basedOn w:val="Normal"/>
    <w:uiPriority w:val="99"/>
    <w:semiHidden/>
    <w:unhideWhenUsed/>
    <w:rsid w:val="00475E46"/>
    <w:pPr>
      <w:spacing w:before="100" w:beforeAutospacing="1" w:after="100" w:afterAutospacing="1" w:line="240" w:lineRule="auto"/>
    </w:pPr>
    <w:rPr>
      <w:rFonts w:ascii="Times New Roman" w:eastAsiaTheme="minorEastAsia" w:hAnsi="Times New Roman" w:cs="Times New Roman"/>
      <w:sz w:val="24"/>
      <w:szCs w:val="24"/>
    </w:rPr>
  </w:style>
  <w:style w:type="character" w:styleId="HTMLTypewriter">
    <w:name w:val="HTML Typewriter"/>
    <w:basedOn w:val="DefaultParagraphFont"/>
    <w:uiPriority w:val="99"/>
    <w:semiHidden/>
    <w:unhideWhenUsed/>
    <w:rsid w:val="006C4E55"/>
    <w:rPr>
      <w:rFonts w:ascii="Courier New" w:eastAsia="Times New Roman" w:hAnsi="Courier New" w:cs="Courier New"/>
      <w:sz w:val="20"/>
      <w:szCs w:val="20"/>
    </w:rPr>
  </w:style>
  <w:style w:type="table" w:styleId="TableGrid">
    <w:name w:val="Table Grid"/>
    <w:basedOn w:val="TableNormal"/>
    <w:uiPriority w:val="39"/>
    <w:rsid w:val="007B0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47DE"/>
    <w:rPr>
      <w:color w:val="0563C1" w:themeColor="hyperlink"/>
      <w:u w:val="single"/>
    </w:rPr>
  </w:style>
  <w:style w:type="character" w:customStyle="1" w:styleId="fontstyle01">
    <w:name w:val="fontstyle01"/>
    <w:basedOn w:val="DefaultParagraphFont"/>
    <w:rsid w:val="00675990"/>
    <w:rPr>
      <w:rFonts w:ascii="Intel Clear" w:hAnsi="Intel Clear" w:cs="Intel Cle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147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24">
          <w:marLeft w:val="0"/>
          <w:marRight w:val="0"/>
          <w:marTop w:val="0"/>
          <w:marBottom w:val="0"/>
          <w:divBdr>
            <w:top w:val="none" w:sz="0" w:space="0" w:color="auto"/>
            <w:left w:val="none" w:sz="0" w:space="0" w:color="auto"/>
            <w:bottom w:val="none" w:sz="0" w:space="0" w:color="auto"/>
            <w:right w:val="none" w:sz="0" w:space="0" w:color="auto"/>
          </w:divBdr>
          <w:divsChild>
            <w:div w:id="1748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677">
      <w:bodyDiv w:val="1"/>
      <w:marLeft w:val="0"/>
      <w:marRight w:val="0"/>
      <w:marTop w:val="0"/>
      <w:marBottom w:val="0"/>
      <w:divBdr>
        <w:top w:val="none" w:sz="0" w:space="0" w:color="auto"/>
        <w:left w:val="none" w:sz="0" w:space="0" w:color="auto"/>
        <w:bottom w:val="none" w:sz="0" w:space="0" w:color="auto"/>
        <w:right w:val="none" w:sz="0" w:space="0" w:color="auto"/>
      </w:divBdr>
    </w:div>
    <w:div w:id="779107248">
      <w:bodyDiv w:val="1"/>
      <w:marLeft w:val="0"/>
      <w:marRight w:val="0"/>
      <w:marTop w:val="0"/>
      <w:marBottom w:val="0"/>
      <w:divBdr>
        <w:top w:val="none" w:sz="0" w:space="0" w:color="auto"/>
        <w:left w:val="none" w:sz="0" w:space="0" w:color="auto"/>
        <w:bottom w:val="none" w:sz="0" w:space="0" w:color="auto"/>
        <w:right w:val="none" w:sz="0" w:space="0" w:color="auto"/>
      </w:divBdr>
    </w:div>
    <w:div w:id="15350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tldp.org/HOWTO/Program-Library-HOWTO/dl-libraries.html" TargetMode="External"/><Relationship Id="rId2" Type="http://schemas.openxmlformats.org/officeDocument/2006/relationships/customXml" Target="../customXml/item2.xml"/><Relationship Id="rId16" Type="http://schemas.openxmlformats.org/officeDocument/2006/relationships/hyperlink" Target="https://software.intel.com/en-us/articles/intel-software-guard-extensions-tutorial-part-1-founda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6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llano\Downloads\Intel%20SGX%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033ee18-6307-4399-b233-8f1c404f9888">C6A4JTRER2PV-5603-13</_dlc_DocId>
    <_dlc_DocIdUrl xmlns="4033ee18-6307-4399-b233-8f1c404f9888">
      <Url>https://office.prowesscorp.com/ConsultingDivision/160154 Intel SGX Edit Pass Papers/_layouts/DocIdRedir.aspx?ID=C6A4JTRER2PV-5603-13</Url>
      <Description>C6A4JTRER2PV-5603-13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F248290A942942A2ADEC7C895E5C2D" ma:contentTypeVersion="0" ma:contentTypeDescription="Create a new document." ma:contentTypeScope="" ma:versionID="6b21e6a974e4662c3272e4255e28c7f4">
  <xsd:schema xmlns:xsd="http://www.w3.org/2001/XMLSchema" xmlns:xs="http://www.w3.org/2001/XMLSchema" xmlns:p="http://schemas.microsoft.com/office/2006/metadata/properties" xmlns:ns2="4033ee18-6307-4399-b233-8f1c404f9888" targetNamespace="http://schemas.microsoft.com/office/2006/metadata/properties" ma:root="true" ma:fieldsID="da6dec5f8decf982c92ff3e0c0696389" ns2:_="">
    <xsd:import namespace="4033ee18-6307-4399-b233-8f1c404f988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3ee18-6307-4399-b233-8f1c404f98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2D2F-7084-45DF-8A95-BF994D9BE4CA}">
  <ds:schemaRefs>
    <ds:schemaRef ds:uri="http://schemas.microsoft.com/office/2006/metadata/properties"/>
    <ds:schemaRef ds:uri="http://schemas.microsoft.com/office/infopath/2007/PartnerControls"/>
    <ds:schemaRef ds:uri="4033ee18-6307-4399-b233-8f1c404f9888"/>
  </ds:schemaRefs>
</ds:datastoreItem>
</file>

<file path=customXml/itemProps2.xml><?xml version="1.0" encoding="utf-8"?>
<ds:datastoreItem xmlns:ds="http://schemas.openxmlformats.org/officeDocument/2006/customXml" ds:itemID="{E28F49E2-48C5-4853-9AFB-5B836A23A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3ee18-6307-4399-b233-8f1c404f9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6FE4-E099-433B-A059-9BFF702F8C28}">
  <ds:schemaRefs>
    <ds:schemaRef ds:uri="http://schemas.microsoft.com/sharepoint/events"/>
  </ds:schemaRefs>
</ds:datastoreItem>
</file>

<file path=customXml/itemProps4.xml><?xml version="1.0" encoding="utf-8"?>
<ds:datastoreItem xmlns:ds="http://schemas.openxmlformats.org/officeDocument/2006/customXml" ds:itemID="{343E9E78-F715-45D2-8E2E-621B8869094B}">
  <ds:schemaRefs>
    <ds:schemaRef ds:uri="http://schemas.microsoft.com/sharepoint/v3/contenttype/forms"/>
  </ds:schemaRefs>
</ds:datastoreItem>
</file>

<file path=customXml/itemProps5.xml><?xml version="1.0" encoding="utf-8"?>
<ds:datastoreItem xmlns:ds="http://schemas.openxmlformats.org/officeDocument/2006/customXml" ds:itemID="{61882073-740C-433A-BC1D-328C37A2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 SGX Template (1).dotx</Template>
  <TotalTime>19</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Smith, Daniel E</cp:lastModifiedBy>
  <cp:revision>6</cp:revision>
  <dcterms:created xsi:type="dcterms:W3CDTF">2017-08-04T22:13:00Z</dcterms:created>
  <dcterms:modified xsi:type="dcterms:W3CDTF">2017-08-04T23:07:00Z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0x010100ACF248290A942942A2ADEC7C895E5C2D</vt:lpwstr>
  </property>
  <property fmtid="{D5CDD505-2E9C-101B-9397-08002B2CF9AE}" pid="3" name="_dlc_DocIdItemGuid">
    <vt:lpwstr>a4ca721f-866e-4f80-9421-30407b6c88e8</vt:lpwstr>
  </property>
</Properties>
</file>